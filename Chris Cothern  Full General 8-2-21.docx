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5DF9" w14:textId="517B78C6" w:rsidR="005B6398" w:rsidRPr="000F756A" w:rsidRDefault="00D70063" w:rsidP="000F756A">
      <w:pPr>
        <w:pStyle w:val="Heading3"/>
        <w:jc w:val="center"/>
      </w:pPr>
      <w:r>
        <w:rPr>
          <w:noProof/>
          <w:lang w:eastAsia="en-US"/>
        </w:rPr>
        <mc:AlternateContent>
          <mc:Choice Requires="wps">
            <w:drawing>
              <wp:anchor distT="45720" distB="45720" distL="114300" distR="114300" simplePos="0" relativeHeight="251659264" behindDoc="0" locked="1" layoutInCell="1" allowOverlap="1" wp14:anchorId="2A955F61" wp14:editId="6E11A439">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2148840" cy="7490460"/>
                <wp:effectExtent l="0" t="0" r="3810"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7490460"/>
                        </a:xfrm>
                        <a:prstGeom prst="rect">
                          <a:avLst/>
                        </a:prstGeom>
                        <a:noFill/>
                        <a:ln w="9525">
                          <a:noFill/>
                          <a:miter lim="800000"/>
                          <a:headEnd/>
                          <a:tailEnd/>
                        </a:ln>
                      </wps:spPr>
                      <wps:txbx>
                        <w:txbxContent>
                          <w:p w14:paraId="2A88006C" w14:textId="77777777" w:rsidR="00D70063" w:rsidRDefault="00D70063" w:rsidP="00D70063">
                            <w:pPr>
                              <w:pStyle w:val="Photo"/>
                            </w:pPr>
                            <w:r>
                              <w:rPr>
                                <w:noProof/>
                                <w:lang w:eastAsia="en-US"/>
                              </w:rPr>
                              <w:drawing>
                                <wp:inline distT="0" distB="0" distL="0" distR="0" wp14:anchorId="1E267F6D" wp14:editId="6523DBA5">
                                  <wp:extent cx="1058148" cy="14293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a:blip r:embed="rId8">
                                            <a:extLst>
                                              <a:ext uri="{28A0092B-C50C-407E-A947-70E740481C1C}">
                                                <a14:useLocalDpi xmlns:a14="http://schemas.microsoft.com/office/drawing/2010/main" val="0"/>
                                              </a:ext>
                                            </a:extLst>
                                          </a:blip>
                                          <a:stretch>
                                            <a:fillRect/>
                                          </a:stretch>
                                        </pic:blipFill>
                                        <pic:spPr>
                                          <a:xfrm>
                                            <a:off x="0" y="0"/>
                                            <a:ext cx="1058148" cy="1429385"/>
                                          </a:xfrm>
                                          <a:prstGeom prst="rect">
                                            <a:avLst/>
                                          </a:prstGeom>
                                        </pic:spPr>
                                      </pic:pic>
                                    </a:graphicData>
                                  </a:graphic>
                                </wp:inline>
                              </w:drawing>
                            </w:r>
                          </w:p>
                          <w:sdt>
                            <w:sdtPr>
                              <w:rPr>
                                <w:sz w:val="28"/>
                                <w:szCs w:val="52"/>
                              </w:rPr>
                              <w:alias w:val="Your Name"/>
                              <w:tag w:val="Your Name"/>
                              <w:id w:val="-1489158292"/>
                              <w:placeholder>
                                <w:docPart w:val="731BFE1079D44BD095AB13DC3800096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3E8501F5" w14:textId="77777777" w:rsidR="00187B92" w:rsidRPr="00486E5D" w:rsidRDefault="009603B7" w:rsidP="00486E5D">
                                <w:pPr>
                                  <w:pStyle w:val="Title"/>
                                </w:pPr>
                                <w:r w:rsidRPr="00895CB8">
                                  <w:rPr>
                                    <w:sz w:val="28"/>
                                    <w:szCs w:val="52"/>
                                  </w:rPr>
                                  <w:t>Dr. D. Chris cothern</w:t>
                                </w:r>
                                <w:r w:rsidRPr="00895CB8">
                                  <w:rPr>
                                    <w:sz w:val="28"/>
                                    <w:szCs w:val="52"/>
                                  </w:rPr>
                                  <w:br/>
                                  <w:t>PT, CSCS, CES, PES</w:t>
                                </w:r>
                              </w:p>
                            </w:sdtContent>
                          </w:sdt>
                          <w:p w14:paraId="41A5DDCB" w14:textId="4565F6E4" w:rsidR="00C848CA" w:rsidRPr="001511EE" w:rsidRDefault="0027134F" w:rsidP="001511EE">
                            <w:pPr>
                              <w:pStyle w:val="Subtitle"/>
                            </w:pPr>
                            <w:sdt>
                              <w:sdtPr>
                                <w:alias w:val="Position Title"/>
                                <w:tag w:val=""/>
                                <w:id w:val="-214128171"/>
                                <w:placeholder>
                                  <w:docPart w:val="D5515D617F664EE78AD616C06602571F"/>
                                </w:placeholder>
                                <w:dataBinding w:prefixMappings="xmlns:ns0='http://schemas.microsoft.com/office/2006/coverPageProps' " w:xpath="/ns0:CoverPageProperties[1]/ns0:CompanyAddress[1]" w:storeItemID="{55AF091B-3C7A-41E3-B477-F2FDAA23CFDA}"/>
                                <w15:appearance w15:val="hidden"/>
                                <w:text w:multiLine="1"/>
                              </w:sdtPr>
                              <w:sdtEndPr/>
                              <w:sdtContent>
                                <w:r w:rsidR="00AC2F64">
                                  <w:br/>
                                  <w:t>479-200-7024</w:t>
                                </w:r>
                                <w:r w:rsidR="00AC2F64">
                                  <w:br/>
                                  <w:t>Chris@athleteplus.net</w:t>
                                </w:r>
                              </w:sdtContent>
                            </w:sdt>
                          </w:p>
                          <w:p w14:paraId="50F729CA" w14:textId="0B37902F" w:rsidR="00D70063" w:rsidRPr="00375D4A" w:rsidRDefault="00D70063" w:rsidP="00895CB8">
                            <w:pPr>
                              <w:rPr>
                                <w:rFonts w:cs="Arial"/>
                                <w:color w:val="0070C0"/>
                                <w:sz w:val="22"/>
                                <w:szCs w:val="2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55F61" id="_x0000_t202" coordsize="21600,21600" o:spt="202" path="m,l,21600r21600,l21600,xe">
                <v:stroke joinstyle="miter"/>
                <v:path gradientshapeok="t" o:connecttype="rect"/>
              </v:shapetype>
              <v:shape id="Text Box 2" o:spid="_x0000_s1026" type="#_x0000_t202" alt="Sidebar text box" style="position:absolute;left:0;text-align:left;margin-left:0;margin-top:0;width:169.2pt;height:589.8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" filled="f" stroked="f">
                <v:textbox inset="0,0,0,0">
                  <w:txbxContent>
                    <w:p w14:paraId="2A88006C" w14:textId="77777777" w:rsidR="00D70063" w:rsidRDefault="00D70063" w:rsidP="00D70063">
                      <w:pPr>
                        <w:pStyle w:val="Photo"/>
                      </w:pPr>
                      <w:r>
                        <w:rPr>
                          <w:noProof/>
                          <w:lang w:eastAsia="en-US"/>
                        </w:rPr>
                        <w:drawing>
                          <wp:inline distT="0" distB="0" distL="0" distR="0" wp14:anchorId="1E267F6D" wp14:editId="6523DBA5">
                            <wp:extent cx="1058148" cy="14293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a:blip r:embed="rId9">
                                      <a:extLst>
                                        <a:ext uri="{28A0092B-C50C-407E-A947-70E740481C1C}">
                                          <a14:useLocalDpi xmlns:a14="http://schemas.microsoft.com/office/drawing/2010/main" val="0"/>
                                        </a:ext>
                                      </a:extLst>
                                    </a:blip>
                                    <a:stretch>
                                      <a:fillRect/>
                                    </a:stretch>
                                  </pic:blipFill>
                                  <pic:spPr>
                                    <a:xfrm>
                                      <a:off x="0" y="0"/>
                                      <a:ext cx="1058148" cy="1429385"/>
                                    </a:xfrm>
                                    <a:prstGeom prst="rect">
                                      <a:avLst/>
                                    </a:prstGeom>
                                  </pic:spPr>
                                </pic:pic>
                              </a:graphicData>
                            </a:graphic>
                          </wp:inline>
                        </w:drawing>
                      </w:r>
                    </w:p>
                    <w:sdt>
                      <w:sdtPr>
                        <w:rPr>
                          <w:sz w:val="28"/>
                          <w:szCs w:val="52"/>
                        </w:rPr>
                        <w:alias w:val="Your Name"/>
                        <w:tag w:val="Your Name"/>
                        <w:id w:val="-1489158292"/>
                        <w:placeholder>
                          <w:docPart w:val="731BFE1079D44BD095AB13DC3800096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3E8501F5" w14:textId="77777777" w:rsidR="00187B92" w:rsidRPr="00486E5D" w:rsidRDefault="009603B7" w:rsidP="00486E5D">
                          <w:pPr>
                            <w:pStyle w:val="Title"/>
                          </w:pPr>
                          <w:r w:rsidRPr="00895CB8">
                            <w:rPr>
                              <w:sz w:val="28"/>
                              <w:szCs w:val="52"/>
                            </w:rPr>
                            <w:t>Dr. D. Chris cothern</w:t>
                          </w:r>
                          <w:r w:rsidRPr="00895CB8">
                            <w:rPr>
                              <w:sz w:val="28"/>
                              <w:szCs w:val="52"/>
                            </w:rPr>
                            <w:br/>
                            <w:t>PT, CSCS, CES, PES</w:t>
                          </w:r>
                        </w:p>
                      </w:sdtContent>
                    </w:sdt>
                    <w:p w14:paraId="41A5DDCB" w14:textId="4565F6E4" w:rsidR="00C848CA" w:rsidRPr="001511EE" w:rsidRDefault="00C91FD7" w:rsidP="001511EE">
                      <w:pPr>
                        <w:pStyle w:val="Subtitle"/>
                      </w:pPr>
                      <w:sdt>
                        <w:sdtPr>
                          <w:alias w:val="Position Title"/>
                          <w:tag w:val=""/>
                          <w:id w:val="-214128171"/>
                          <w:placeholder>
                            <w:docPart w:val="D5515D617F664EE78AD616C06602571F"/>
                          </w:placeholder>
                          <w:dataBinding w:prefixMappings="xmlns:ns0='http://schemas.microsoft.com/office/2006/coverPageProps' " w:xpath="/ns0:CoverPageProperties[1]/ns0:CompanyAddress[1]" w:storeItemID="{55AF091B-3C7A-41E3-B477-F2FDAA23CFDA}"/>
                          <w15:appearance w15:val="hidden"/>
                          <w:text w:multiLine="1"/>
                        </w:sdtPr>
                        <w:sdtEndPr/>
                        <w:sdtContent>
                          <w:r w:rsidR="00AC2F64">
                            <w:br/>
                            <w:t>479-200-7024</w:t>
                          </w:r>
                          <w:r w:rsidR="00AC2F64">
                            <w:br/>
                            <w:t>Chris@athleteplus.net</w:t>
                          </w:r>
                        </w:sdtContent>
                      </w:sdt>
                    </w:p>
                    <w:p w14:paraId="50F729CA" w14:textId="0B37902F" w:rsidR="00D70063" w:rsidRPr="00375D4A" w:rsidRDefault="00D70063" w:rsidP="00895CB8">
                      <w:pPr>
                        <w:rPr>
                          <w:rFonts w:cs="Arial"/>
                          <w:color w:val="0070C0"/>
                          <w:sz w:val="22"/>
                          <w:szCs w:val="22"/>
                        </w:rPr>
                      </w:pPr>
                    </w:p>
                  </w:txbxContent>
                </v:textbox>
                <w10:wrap type="square" anchorx="page" anchory="margin"/>
                <w10:anchorlock/>
              </v:shape>
            </w:pict>
          </mc:Fallback>
        </mc:AlternateContent>
      </w:r>
      <w:bookmarkStart w:id="0" w:name="_Hlk40312096"/>
      <w:r w:rsidR="00971BB2">
        <w:t>C</w:t>
      </w:r>
      <w:bookmarkEnd w:id="0"/>
      <w:r w:rsidR="00E865E5">
        <w:t>over Letter</w:t>
      </w:r>
    </w:p>
    <w:p w14:paraId="6D3B7A77" w14:textId="4C2342FE" w:rsidR="00E265F7" w:rsidRPr="000736C4" w:rsidRDefault="00E265F7" w:rsidP="00E265F7">
      <w:pPr>
        <w:spacing w:after="0"/>
        <w:rPr>
          <w:sz w:val="22"/>
          <w:szCs w:val="22"/>
        </w:rPr>
      </w:pPr>
      <w:r>
        <w:rPr>
          <w:sz w:val="20"/>
          <w:szCs w:val="20"/>
        </w:rPr>
        <w:t xml:space="preserve">             </w:t>
      </w:r>
      <w:r w:rsidR="007213DE">
        <w:rPr>
          <w:sz w:val="20"/>
          <w:szCs w:val="20"/>
        </w:rPr>
        <w:t xml:space="preserve">My passion for performance began </w:t>
      </w:r>
      <w:r w:rsidR="00067519">
        <w:rPr>
          <w:sz w:val="20"/>
          <w:szCs w:val="20"/>
        </w:rPr>
        <w:t xml:space="preserve">at an early age </w:t>
      </w:r>
      <w:r w:rsidR="000B0AD9">
        <w:rPr>
          <w:sz w:val="20"/>
          <w:szCs w:val="20"/>
        </w:rPr>
        <w:t xml:space="preserve">where a lack of funds led to </w:t>
      </w:r>
      <w:r w:rsidR="00067519">
        <w:rPr>
          <w:sz w:val="20"/>
          <w:szCs w:val="20"/>
        </w:rPr>
        <w:t>b training myself to dunk a basketball by high school a</w:t>
      </w:r>
      <w:r w:rsidR="00A57CE2">
        <w:rPr>
          <w:sz w:val="20"/>
          <w:szCs w:val="20"/>
        </w:rPr>
        <w:t>nd going through rehab after a knee injury</w:t>
      </w:r>
      <w:r w:rsidR="006C2791">
        <w:rPr>
          <w:sz w:val="20"/>
          <w:szCs w:val="20"/>
        </w:rPr>
        <w:t xml:space="preserve">.  </w:t>
      </w:r>
      <w:r w:rsidR="00067519">
        <w:rPr>
          <w:sz w:val="20"/>
          <w:szCs w:val="20"/>
        </w:rPr>
        <w:t>But I</w:t>
      </w:r>
      <w:r w:rsidRPr="008E4C4B">
        <w:rPr>
          <w:sz w:val="20"/>
          <w:szCs w:val="20"/>
        </w:rPr>
        <w:t xml:space="preserve"> am not ashamed of my humble childhood because this experience has led to my perseverance, work ethic, and a uniquely personal way to relate to today’s athlete. Today I look back and realize that my personal experiences with teammates, coaches and family members really set me apart from the rest.  Growing up in a trailer park at times without a dad being present and watching me play sports has only driven me to be the best father and mentor for youth while coaching my kids in every sport.  This experience also motivate</w:t>
      </w:r>
      <w:r>
        <w:rPr>
          <w:sz w:val="20"/>
          <w:szCs w:val="20"/>
        </w:rPr>
        <w:t xml:space="preserve">d my </w:t>
      </w:r>
      <w:r w:rsidRPr="008E4C4B">
        <w:rPr>
          <w:sz w:val="20"/>
          <w:szCs w:val="20"/>
        </w:rPr>
        <w:t xml:space="preserve">heart for local youth in similar situations while helping them out in any way possible such as clothing, meals, rides or just as a positive role model. </w:t>
      </w:r>
      <w:r>
        <w:rPr>
          <w:sz w:val="20"/>
          <w:szCs w:val="20"/>
        </w:rPr>
        <w:t xml:space="preserve"> Also,</w:t>
      </w:r>
      <w:r w:rsidRPr="008E4C4B">
        <w:rPr>
          <w:sz w:val="20"/>
          <w:szCs w:val="20"/>
        </w:rPr>
        <w:t xml:space="preserve"> </w:t>
      </w:r>
      <w:r>
        <w:rPr>
          <w:sz w:val="20"/>
          <w:szCs w:val="20"/>
        </w:rPr>
        <w:t>this l</w:t>
      </w:r>
      <w:r w:rsidRPr="008E4C4B">
        <w:rPr>
          <w:sz w:val="20"/>
          <w:szCs w:val="20"/>
        </w:rPr>
        <w:t>ed to establishing scholarships and leading youth to be active while part of government organizations</w:t>
      </w:r>
      <w:r>
        <w:rPr>
          <w:sz w:val="20"/>
          <w:szCs w:val="20"/>
        </w:rPr>
        <w:t xml:space="preserve"> and may explain my motivation to be a lifelong learner and first doctorate degree in my family</w:t>
      </w:r>
      <w:r w:rsidRPr="008E4C4B">
        <w:rPr>
          <w:sz w:val="20"/>
          <w:szCs w:val="20"/>
        </w:rPr>
        <w:t xml:space="preserve">.  </w:t>
      </w:r>
      <w:r>
        <w:rPr>
          <w:sz w:val="20"/>
          <w:szCs w:val="20"/>
        </w:rPr>
        <w:t>However, I am aware that my experience does not compare to the struggles that a female friend of minority descent in that same trailer park had to undertake to be successful in life.  Diversity is not only the right thing to do, but cognitive diversity can also improve your high-performance staff with a wide range of backgrounds when making decisions.</w:t>
      </w:r>
    </w:p>
    <w:p w14:paraId="55567035" w14:textId="29B5DFAD" w:rsidR="00FE2FCA" w:rsidRDefault="00E265F7" w:rsidP="006D69AF">
      <w:pPr>
        <w:spacing w:after="0"/>
        <w:rPr>
          <w:sz w:val="22"/>
          <w:szCs w:val="22"/>
        </w:rPr>
      </w:pPr>
      <w:r>
        <w:rPr>
          <w:sz w:val="20"/>
          <w:szCs w:val="20"/>
        </w:rPr>
        <w:t xml:space="preserve">           </w:t>
      </w:r>
      <w:r w:rsidRPr="008E4C4B">
        <w:rPr>
          <w:sz w:val="20"/>
          <w:szCs w:val="20"/>
        </w:rPr>
        <w:t xml:space="preserve">After managing clinics for a large company, I started my own business from scratch in a new city and expanded to two clinics while training and treating professional athletes.  With a broad-based experience in all areas of high performance, my recent education at the prestigious Australian Catholic University </w:t>
      </w:r>
      <w:r w:rsidR="00EC54FE">
        <w:rPr>
          <w:sz w:val="20"/>
          <w:szCs w:val="20"/>
        </w:rPr>
        <w:t xml:space="preserve">with professors among those who have </w:t>
      </w:r>
      <w:r w:rsidR="00AA2CD2">
        <w:rPr>
          <w:sz w:val="20"/>
          <w:szCs w:val="20"/>
        </w:rPr>
        <w:t xml:space="preserve">assisted in founding companies such as Catapult while </w:t>
      </w:r>
      <w:r w:rsidR="004E72AD">
        <w:rPr>
          <w:sz w:val="20"/>
          <w:szCs w:val="20"/>
        </w:rPr>
        <w:t xml:space="preserve">learning the </w:t>
      </w:r>
      <w:r w:rsidR="00380D03">
        <w:rPr>
          <w:sz w:val="20"/>
          <w:szCs w:val="20"/>
        </w:rPr>
        <w:t>advantages of the embedded, High-Performance model.</w:t>
      </w:r>
      <w:r w:rsidR="00BA5CEC">
        <w:rPr>
          <w:sz w:val="20"/>
          <w:szCs w:val="20"/>
        </w:rPr>
        <w:t xml:space="preserve">  </w:t>
      </w:r>
      <w:r w:rsidR="003B6725">
        <w:rPr>
          <w:sz w:val="20"/>
          <w:szCs w:val="20"/>
        </w:rPr>
        <w:t xml:space="preserve">My </w:t>
      </w:r>
      <w:r w:rsidR="00301C77">
        <w:rPr>
          <w:sz w:val="20"/>
          <w:szCs w:val="20"/>
        </w:rPr>
        <w:t xml:space="preserve">experience </w:t>
      </w:r>
      <w:r w:rsidR="00E84162">
        <w:rPr>
          <w:sz w:val="20"/>
          <w:szCs w:val="20"/>
        </w:rPr>
        <w:t xml:space="preserve">has given an </w:t>
      </w:r>
      <w:r w:rsidR="00301C77">
        <w:rPr>
          <w:sz w:val="20"/>
          <w:szCs w:val="20"/>
        </w:rPr>
        <w:t>a</w:t>
      </w:r>
      <w:r w:rsidR="001511EE" w:rsidRPr="001511EE">
        <w:rPr>
          <w:sz w:val="20"/>
          <w:szCs w:val="20"/>
        </w:rPr>
        <w:t>bility to look at the bigger picture and evaluate issues on a risk/benefit basis while making quick decisions when needed being mindful of long-term impact.</w:t>
      </w:r>
      <w:r w:rsidR="00E84162">
        <w:rPr>
          <w:sz w:val="22"/>
          <w:szCs w:val="22"/>
        </w:rPr>
        <w:t xml:space="preserve"> </w:t>
      </w:r>
      <w:r w:rsidRPr="00B7145E">
        <w:rPr>
          <w:sz w:val="22"/>
          <w:szCs w:val="22"/>
        </w:rPr>
        <w:t xml:space="preserve"> </w:t>
      </w:r>
      <w:r w:rsidR="00861C3A">
        <w:rPr>
          <w:sz w:val="22"/>
          <w:szCs w:val="22"/>
        </w:rPr>
        <w:t xml:space="preserve">I hope to </w:t>
      </w:r>
      <w:r w:rsidR="00CF0BD2">
        <w:rPr>
          <w:sz w:val="22"/>
          <w:szCs w:val="22"/>
        </w:rPr>
        <w:t xml:space="preserve">publish </w:t>
      </w:r>
      <w:r w:rsidR="0094677F">
        <w:rPr>
          <w:sz w:val="22"/>
          <w:szCs w:val="22"/>
        </w:rPr>
        <w:t xml:space="preserve">my last </w:t>
      </w:r>
      <w:r w:rsidRPr="00B7145E">
        <w:rPr>
          <w:sz w:val="22"/>
          <w:szCs w:val="22"/>
        </w:rPr>
        <w:t xml:space="preserve">ACU </w:t>
      </w:r>
      <w:r w:rsidR="0094677F">
        <w:rPr>
          <w:sz w:val="22"/>
          <w:szCs w:val="22"/>
        </w:rPr>
        <w:t xml:space="preserve">project </w:t>
      </w:r>
      <w:r>
        <w:rPr>
          <w:sz w:val="22"/>
          <w:szCs w:val="22"/>
        </w:rPr>
        <w:t xml:space="preserve">on </w:t>
      </w:r>
      <w:r w:rsidRPr="00B7145E">
        <w:rPr>
          <w:sz w:val="22"/>
          <w:szCs w:val="22"/>
        </w:rPr>
        <w:t>Deceleration</w:t>
      </w:r>
      <w:r>
        <w:rPr>
          <w:sz w:val="22"/>
          <w:szCs w:val="22"/>
        </w:rPr>
        <w:t xml:space="preserve"> </w:t>
      </w:r>
      <w:r w:rsidRPr="00154508">
        <w:rPr>
          <w:sz w:val="22"/>
          <w:szCs w:val="22"/>
        </w:rPr>
        <w:t>(Movement-Dependent Deceleration in High-Performance Elite Team Sports: A Review of the Literature)</w:t>
      </w:r>
      <w:r w:rsidR="0009791F">
        <w:rPr>
          <w:sz w:val="22"/>
          <w:szCs w:val="22"/>
        </w:rPr>
        <w:t xml:space="preserve"> </w:t>
      </w:r>
      <w:r w:rsidR="00434C7B">
        <w:rPr>
          <w:sz w:val="22"/>
          <w:szCs w:val="22"/>
        </w:rPr>
        <w:t>while partnering with my new employer.</w:t>
      </w:r>
      <w:r>
        <w:rPr>
          <w:sz w:val="22"/>
          <w:szCs w:val="22"/>
        </w:rPr>
        <w:br/>
        <w:t xml:space="preserve">          </w:t>
      </w:r>
      <w:r w:rsidR="00F4748E">
        <w:rPr>
          <w:sz w:val="22"/>
          <w:szCs w:val="22"/>
        </w:rPr>
        <w:t>My strengths include transparency</w:t>
      </w:r>
      <w:r w:rsidR="00C114A4">
        <w:rPr>
          <w:sz w:val="22"/>
          <w:szCs w:val="22"/>
        </w:rPr>
        <w:t xml:space="preserve"> and</w:t>
      </w:r>
      <w:r w:rsidR="00F4748E">
        <w:rPr>
          <w:sz w:val="22"/>
          <w:szCs w:val="22"/>
        </w:rPr>
        <w:t xml:space="preserve"> accountability</w:t>
      </w:r>
      <w:r w:rsidR="00A67717">
        <w:rPr>
          <w:sz w:val="22"/>
          <w:szCs w:val="22"/>
        </w:rPr>
        <w:t xml:space="preserve"> while being </w:t>
      </w:r>
      <w:r w:rsidR="009D2B49">
        <w:rPr>
          <w:sz w:val="22"/>
          <w:szCs w:val="22"/>
        </w:rPr>
        <w:t>respectful but proactive</w:t>
      </w:r>
      <w:r w:rsidR="00E279A9">
        <w:rPr>
          <w:sz w:val="22"/>
          <w:szCs w:val="22"/>
        </w:rPr>
        <w:t xml:space="preserve"> with a level head in emotional environments</w:t>
      </w:r>
      <w:r w:rsidR="00E14DA1">
        <w:rPr>
          <w:sz w:val="22"/>
          <w:szCs w:val="22"/>
        </w:rPr>
        <w:t xml:space="preserve">.  </w:t>
      </w:r>
      <w:r w:rsidRPr="00B7145E">
        <w:rPr>
          <w:sz w:val="22"/>
          <w:szCs w:val="22"/>
        </w:rPr>
        <w:t xml:space="preserve">My goal is to find a position in an embedded department without egos with medical, strength, nutrition, and </w:t>
      </w:r>
      <w:r w:rsidR="00D6408A">
        <w:rPr>
          <w:sz w:val="22"/>
          <w:szCs w:val="22"/>
        </w:rPr>
        <w:t xml:space="preserve">mental </w:t>
      </w:r>
      <w:r w:rsidRPr="00B7145E">
        <w:rPr>
          <w:sz w:val="22"/>
          <w:szCs w:val="22"/>
        </w:rPr>
        <w:t>working together in an athlete-centered organization</w:t>
      </w:r>
      <w:r w:rsidR="00D6408A">
        <w:rPr>
          <w:sz w:val="22"/>
          <w:szCs w:val="22"/>
        </w:rPr>
        <w:t xml:space="preserve"> with psychological safety</w:t>
      </w:r>
      <w:r w:rsidRPr="00B7145E">
        <w:rPr>
          <w:sz w:val="22"/>
          <w:szCs w:val="22"/>
        </w:rPr>
        <w:t xml:space="preserve">. </w:t>
      </w:r>
      <w:r w:rsidR="00D6408A">
        <w:rPr>
          <w:sz w:val="22"/>
          <w:szCs w:val="22"/>
        </w:rPr>
        <w:t xml:space="preserve"> </w:t>
      </w:r>
      <w:r w:rsidRPr="00B7145E">
        <w:rPr>
          <w:sz w:val="22"/>
          <w:szCs w:val="22"/>
        </w:rPr>
        <w:t xml:space="preserve">I am committed to a High-Performance team that is one step beyond a real team because members are committed to one another’s personal growth and success. </w:t>
      </w:r>
      <w:r w:rsidRPr="00984931">
        <w:rPr>
          <w:rFonts w:ascii="Open Sans" w:eastAsia="Times New Roman" w:hAnsi="Open Sans" w:cs="Arial"/>
          <w:color w:val="000000"/>
          <w:sz w:val="22"/>
          <w:szCs w:val="22"/>
          <w:shd w:val="clear" w:color="auto" w:fill="FFFFFF"/>
        </w:rPr>
        <w:br/>
      </w:r>
      <w:r w:rsidRPr="00984931">
        <w:rPr>
          <w:sz w:val="22"/>
          <w:szCs w:val="22"/>
        </w:rPr>
        <w:br/>
        <w:t> “It does not matter how fast or strong you are if you are not on the court or field”. </w:t>
      </w:r>
      <w:r w:rsidRPr="00984931">
        <w:rPr>
          <w:sz w:val="22"/>
          <w:szCs w:val="22"/>
        </w:rPr>
        <w:br/>
      </w:r>
      <w:r w:rsidRPr="00984931">
        <w:rPr>
          <w:sz w:val="22"/>
          <w:szCs w:val="22"/>
        </w:rPr>
        <w:br/>
        <w:t xml:space="preserve">D. Chris Cothern PT, </w:t>
      </w:r>
      <w:r w:rsidR="00973E56">
        <w:rPr>
          <w:sz w:val="22"/>
          <w:szCs w:val="22"/>
        </w:rPr>
        <w:t xml:space="preserve">CSCS, </w:t>
      </w:r>
      <w:r w:rsidRPr="00984931">
        <w:rPr>
          <w:sz w:val="22"/>
          <w:szCs w:val="22"/>
        </w:rPr>
        <w:t>PES, CES</w:t>
      </w:r>
      <w:r w:rsidRPr="00984931">
        <w:rPr>
          <w:sz w:val="22"/>
          <w:szCs w:val="22"/>
        </w:rPr>
        <w:br/>
      </w:r>
      <w:hyperlink r:id="rId10" w:history="1">
        <w:r w:rsidRPr="00984931">
          <w:rPr>
            <w:rStyle w:val="Hyperlink"/>
            <w:sz w:val="22"/>
            <w:szCs w:val="22"/>
          </w:rPr>
          <w:t>www.chriscothern.com</w:t>
        </w:r>
      </w:hyperlink>
      <w:r w:rsidRPr="00984931">
        <w:rPr>
          <w:sz w:val="22"/>
          <w:szCs w:val="22"/>
        </w:rPr>
        <w:br/>
      </w:r>
    </w:p>
    <w:p w14:paraId="47189DCA" w14:textId="498485D6" w:rsidR="006D69AF" w:rsidRDefault="006D69AF" w:rsidP="006D69AF">
      <w:pPr>
        <w:spacing w:after="0"/>
        <w:rPr>
          <w:sz w:val="22"/>
          <w:szCs w:val="22"/>
        </w:rPr>
      </w:pPr>
    </w:p>
    <w:p w14:paraId="7C0F4FD6" w14:textId="79B41223" w:rsidR="006D69AF" w:rsidRDefault="006D69AF" w:rsidP="006D69AF">
      <w:pPr>
        <w:spacing w:after="0"/>
        <w:rPr>
          <w:sz w:val="22"/>
          <w:szCs w:val="22"/>
        </w:rPr>
      </w:pPr>
    </w:p>
    <w:p w14:paraId="0C28B404" w14:textId="77777777" w:rsidR="006D69AF" w:rsidRPr="00E84162" w:rsidRDefault="006D69AF" w:rsidP="006D69AF">
      <w:pPr>
        <w:spacing w:after="0"/>
        <w:rPr>
          <w:sz w:val="22"/>
          <w:szCs w:val="22"/>
        </w:rPr>
      </w:pPr>
    </w:p>
    <w:p w14:paraId="36B44304" w14:textId="64FBD6F0" w:rsidR="00AC2F64" w:rsidRDefault="00AC2F64" w:rsidP="00AC2F64">
      <w:pPr>
        <w:spacing w:after="0"/>
        <w:rPr>
          <w:rFonts w:cs="Arial"/>
          <w:color w:val="2A2A2A"/>
        </w:rPr>
      </w:pPr>
      <w:bookmarkStart w:id="1" w:name="_Hlk38886688"/>
    </w:p>
    <w:p w14:paraId="3C7BC8CB" w14:textId="708C6694" w:rsidR="00AC2F64" w:rsidRDefault="0091130B" w:rsidP="00AC2F64">
      <w:pPr>
        <w:pStyle w:val="Heading3"/>
      </w:pPr>
      <w:r>
        <w:rPr>
          <w:noProof/>
        </w:rPr>
        <mc:AlternateContent>
          <mc:Choice Requires="wps">
            <w:drawing>
              <wp:anchor distT="0" distB="0" distL="114300" distR="114300" simplePos="0" relativeHeight="251660288" behindDoc="0" locked="0" layoutInCell="1" allowOverlap="1" wp14:anchorId="1C231D46" wp14:editId="28277770">
                <wp:simplePos x="0" y="0"/>
                <wp:positionH relativeFrom="column">
                  <wp:align>left</wp:align>
                </wp:positionH>
                <wp:positionV relativeFrom="page">
                  <wp:posOffset>2103120</wp:posOffset>
                </wp:positionV>
                <wp:extent cx="2148840" cy="5056632"/>
                <wp:effectExtent l="0" t="0" r="3810" b="10795"/>
                <wp:wrapSquare wrapText="bothSides"/>
                <wp:docPr id="1"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5056632"/>
                        </a:xfrm>
                        <a:prstGeom prst="rect">
                          <a:avLst/>
                        </a:prstGeom>
                        <a:noFill/>
                        <a:ln w="9525">
                          <a:noFill/>
                          <a:miter lim="800000"/>
                          <a:headEnd/>
                          <a:tailEnd/>
                        </a:ln>
                      </wps:spPr>
                      <wps:txbx>
                        <w:txbxContent>
                          <w:sdt>
                            <w:sdtPr>
                              <w:id w:val="1344129130"/>
                              <w:temporary/>
                              <w:showingPlcHdr/>
                              <w15:appearance w15:val="hidden"/>
                            </w:sdtPr>
                            <w:sdtEndPr/>
                            <w:sdtContent>
                              <w:p w14:paraId="7B9604C3" w14:textId="77777777" w:rsidR="00C81FB6" w:rsidRDefault="00C81FB6" w:rsidP="004C7973">
                                <w:pPr>
                                  <w:pStyle w:val="Heading2"/>
                                  <w:spacing w:before="0"/>
                                </w:pPr>
                                <w:r>
                                  <w:t>Skills &amp; Abilities</w:t>
                                </w:r>
                              </w:p>
                            </w:sdtContent>
                          </w:sdt>
                          <w:p w14:paraId="45419EBB" w14:textId="77777777" w:rsidR="00C81FB6" w:rsidRPr="007C3638" w:rsidRDefault="00C81FB6" w:rsidP="00C81FB6">
                            <w:pPr>
                              <w:rPr>
                                <w:rFonts w:cs="Arial"/>
                                <w:color w:val="2A2A2A"/>
                                <w:sz w:val="22"/>
                                <w:szCs w:val="22"/>
                                <w:shd w:val="clear" w:color="auto" w:fill="FFFFFF"/>
                              </w:rPr>
                            </w:pPr>
                            <w:r w:rsidRPr="007C3638">
                              <w:rPr>
                                <w:rFonts w:cs="Arial"/>
                                <w:color w:val="2A2A2A"/>
                                <w:sz w:val="22"/>
                                <w:szCs w:val="22"/>
                              </w:rPr>
                              <w:t>Monitoring and analyzing GPS and force plate KPI’s for player readiness and recovery into coach-friendly reports.</w:t>
                            </w:r>
                          </w:p>
                          <w:p w14:paraId="01734960" w14:textId="77777777" w:rsidR="00C81FB6" w:rsidRPr="007C3638" w:rsidRDefault="00C81FB6" w:rsidP="00C81FB6">
                            <w:pPr>
                              <w:rPr>
                                <w:rFonts w:cs="Arial"/>
                                <w:color w:val="2A2A2A"/>
                                <w:sz w:val="22"/>
                                <w:szCs w:val="22"/>
                              </w:rPr>
                            </w:pPr>
                            <w:r w:rsidRPr="007C3638">
                              <w:rPr>
                                <w:rFonts w:cs="Arial"/>
                                <w:color w:val="2A2A2A"/>
                                <w:sz w:val="22"/>
                                <w:szCs w:val="22"/>
                              </w:rPr>
                              <w:t xml:space="preserve">Data </w:t>
                            </w:r>
                            <w:r>
                              <w:rPr>
                                <w:rFonts w:cs="Arial"/>
                                <w:color w:val="2A2A2A"/>
                                <w:sz w:val="22"/>
                                <w:szCs w:val="22"/>
                              </w:rPr>
                              <w:t>a</w:t>
                            </w:r>
                            <w:r w:rsidRPr="007C3638">
                              <w:rPr>
                                <w:rFonts w:cs="Arial"/>
                                <w:color w:val="2A2A2A"/>
                                <w:sz w:val="22"/>
                                <w:szCs w:val="22"/>
                              </w:rPr>
                              <w:t xml:space="preserve">nalysis, </w:t>
                            </w:r>
                            <w:r>
                              <w:rPr>
                                <w:rFonts w:cs="Arial"/>
                                <w:color w:val="2A2A2A"/>
                                <w:sz w:val="22"/>
                                <w:szCs w:val="22"/>
                              </w:rPr>
                              <w:t xml:space="preserve">data </w:t>
                            </w:r>
                            <w:r w:rsidRPr="007C3638">
                              <w:rPr>
                                <w:rFonts w:cs="Arial"/>
                                <w:color w:val="2A2A2A"/>
                                <w:sz w:val="22"/>
                                <w:szCs w:val="22"/>
                              </w:rPr>
                              <w:t xml:space="preserve">aggregation and formatting into visualization.  </w:t>
                            </w:r>
                            <w:r w:rsidRPr="007C3638">
                              <w:rPr>
                                <w:rFonts w:cs="Arial"/>
                                <w:color w:val="2A2A2A"/>
                                <w:sz w:val="22"/>
                                <w:szCs w:val="22"/>
                              </w:rPr>
                              <w:br/>
                            </w:r>
                            <w:r w:rsidRPr="007C3638">
                              <w:rPr>
                                <w:rFonts w:cs="Arial"/>
                                <w:color w:val="2A2A2A"/>
                                <w:sz w:val="22"/>
                                <w:szCs w:val="22"/>
                              </w:rPr>
                              <w:br/>
                            </w:r>
                            <w:r>
                              <w:rPr>
                                <w:rFonts w:cs="Arial"/>
                                <w:color w:val="2A2A2A"/>
                                <w:sz w:val="22"/>
                                <w:szCs w:val="22"/>
                              </w:rPr>
                              <w:t>P</w:t>
                            </w:r>
                            <w:r w:rsidRPr="007C3638">
                              <w:rPr>
                                <w:rFonts w:cs="Arial"/>
                                <w:color w:val="2A2A2A"/>
                                <w:sz w:val="22"/>
                                <w:szCs w:val="22"/>
                              </w:rPr>
                              <w:t>erformance video analysis utilizing diverse background in High-Performance.</w:t>
                            </w:r>
                          </w:p>
                          <w:p w14:paraId="3ED28865" w14:textId="77777777" w:rsidR="00C81FB6" w:rsidRPr="006C33E7" w:rsidRDefault="00C81FB6" w:rsidP="00C81FB6">
                            <w:pPr>
                              <w:keepNext/>
                              <w:keepLines/>
                              <w:spacing w:before="480" w:after="0" w:line="240" w:lineRule="auto"/>
                              <w:contextualSpacing/>
                              <w:outlineLvl w:val="1"/>
                              <w:rPr>
                                <w:caps/>
                                <w:sz w:val="22"/>
                                <w:szCs w:val="22"/>
                                <w:lang w:eastAsia="ja-JP"/>
                              </w:rPr>
                            </w:pPr>
                            <w:r>
                              <w:rPr>
                                <w:rFonts w:asciiTheme="majorHAnsi" w:eastAsiaTheme="majorEastAsia" w:hAnsiTheme="majorHAnsi" w:cstheme="majorBidi"/>
                                <w:caps/>
                                <w:color w:val="864A04" w:themeColor="accent1" w:themeShade="80"/>
                                <w:sz w:val="28"/>
                                <w:szCs w:val="26"/>
                                <w:lang w:eastAsia="ja-JP"/>
                              </w:rPr>
                              <w:t>Performance ANalysis</w:t>
                            </w:r>
                          </w:p>
                          <w:p w14:paraId="2DC75E17" w14:textId="77777777" w:rsidR="00C81FB6" w:rsidRPr="00375D4A" w:rsidRDefault="0027134F" w:rsidP="00C81FB6">
                            <w:pPr>
                              <w:rPr>
                                <w:rFonts w:cs="Arial"/>
                                <w:color w:val="0070C0"/>
                                <w:sz w:val="22"/>
                                <w:szCs w:val="22"/>
                              </w:rPr>
                            </w:pPr>
                            <w:hyperlink r:id="rId11" w:history="1">
                              <w:r w:rsidR="00C81FB6" w:rsidRPr="00375D4A">
                                <w:rPr>
                                  <w:rFonts w:eastAsia="Times New Roman" w:cs="Times New Roman"/>
                                  <w:color w:val="0070C0"/>
                                  <w:sz w:val="22"/>
                                  <w:szCs w:val="22"/>
                                  <w:u w:val="single"/>
                                </w:rPr>
                                <w:t>Video Analysis for Speed from Hudl</w:t>
                              </w:r>
                            </w:hyperlink>
                            <w:r w:rsidR="00C81FB6" w:rsidRPr="00375D4A">
                              <w:rPr>
                                <w:rFonts w:eastAsia="Times New Roman" w:cs="Times New Roman"/>
                                <w:color w:val="0070C0"/>
                                <w:sz w:val="22"/>
                                <w:szCs w:val="22"/>
                              </w:rPr>
                              <w:br/>
                            </w:r>
                            <w:hyperlink r:id="rId12" w:history="1">
                              <w:r w:rsidR="00C81FB6" w:rsidRPr="00375D4A">
                                <w:rPr>
                                  <w:rFonts w:eastAsia="Times New Roman" w:cs="Times New Roman"/>
                                  <w:color w:val="0070C0"/>
                                  <w:sz w:val="22"/>
                                  <w:szCs w:val="22"/>
                                  <w:u w:val="single"/>
                                </w:rPr>
                                <w:t xml:space="preserve"> </w:t>
                              </w:r>
                              <w:r w:rsidR="00C81FB6" w:rsidRPr="00375D4A">
                                <w:rPr>
                                  <w:rFonts w:eastAsia="Times New Roman" w:cs="Times New Roman"/>
                                  <w:color w:val="0070C0"/>
                                  <w:sz w:val="22"/>
                                  <w:szCs w:val="22"/>
                                  <w:u w:val="single"/>
                                </w:rPr>
                                <w:br/>
                                <w:t>Top HS Basketball Recruits 2019-2020</w:t>
                              </w:r>
                            </w:hyperlink>
                            <w:r w:rsidR="00C81FB6" w:rsidRPr="00375D4A">
                              <w:rPr>
                                <w:rFonts w:eastAsia="Times New Roman" w:cs="Times New Roman"/>
                                <w:color w:val="0070C0"/>
                                <w:sz w:val="22"/>
                                <w:szCs w:val="22"/>
                                <w:u w:val="single"/>
                              </w:rPr>
                              <w:t xml:space="preserve"> </w:t>
                            </w:r>
                            <w:r w:rsidR="00C81FB6" w:rsidRPr="00375D4A">
                              <w:rPr>
                                <w:rFonts w:eastAsia="Times New Roman" w:cs="Times New Roman"/>
                                <w:color w:val="0070C0"/>
                                <w:sz w:val="22"/>
                                <w:szCs w:val="22"/>
                                <w:u w:val="single"/>
                              </w:rPr>
                              <w:br/>
                            </w:r>
                            <w:r w:rsidR="00C81FB6" w:rsidRPr="00375D4A">
                              <w:rPr>
                                <w:rFonts w:eastAsia="Times New Roman" w:cs="Times New Roman"/>
                                <w:color w:val="0070C0"/>
                                <w:sz w:val="22"/>
                                <w:szCs w:val="22"/>
                              </w:rPr>
                              <w:br/>
                            </w:r>
                            <w:r w:rsidR="00C81FB6" w:rsidRPr="00375D4A">
                              <w:rPr>
                                <w:rFonts w:eastAsia="Times New Roman" w:cs="Times New Roman"/>
                                <w:color w:val="0070C0"/>
                                <w:sz w:val="22"/>
                                <w:szCs w:val="22"/>
                                <w:u w:val="single"/>
                              </w:rPr>
                              <w:t>NFL Combine 40 yd Video Analysis</w:t>
                            </w:r>
                            <w:r w:rsidR="00C81FB6" w:rsidRPr="00375D4A">
                              <w:rPr>
                                <w:rFonts w:eastAsia="Times New Roman" w:cs="Times New Roman"/>
                                <w:color w:val="0070C0"/>
                                <w:sz w:val="22"/>
                                <w:szCs w:val="22"/>
                                <w:u w:val="single"/>
                              </w:rPr>
                              <w:br/>
                            </w:r>
                            <w:r w:rsidR="00C81FB6" w:rsidRPr="00375D4A">
                              <w:rPr>
                                <w:rFonts w:eastAsia="Times New Roman" w:cs="Times New Roman"/>
                                <w:b/>
                                <w:bCs/>
                                <w:color w:val="0070C0"/>
                                <w:sz w:val="22"/>
                                <w:szCs w:val="22"/>
                              </w:rPr>
                              <w:br/>
                            </w:r>
                            <w:hyperlink r:id="rId13" w:history="1">
                              <w:r w:rsidR="00C81FB6" w:rsidRPr="00375D4A">
                                <w:rPr>
                                  <w:rFonts w:eastAsia="Times New Roman" w:cs="Times New Roman"/>
                                  <w:color w:val="0070C0"/>
                                  <w:sz w:val="22"/>
                                  <w:szCs w:val="22"/>
                                  <w:u w:val="single"/>
                                </w:rPr>
                                <w:t>Case Study:  Joel Embiid: 2019</w:t>
                              </w:r>
                            </w:hyperlink>
                            <w:r w:rsidR="00C81FB6" w:rsidRPr="00375D4A">
                              <w:rPr>
                                <w:rFonts w:eastAsia="Times New Roman" w:cs="Times New Roman"/>
                                <w:color w:val="0070C0"/>
                                <w:sz w:val="22"/>
                                <w:szCs w:val="22"/>
                                <w:u w:val="single"/>
                              </w:rPr>
                              <w:br/>
                            </w:r>
                            <w:r w:rsidR="00C81FB6" w:rsidRPr="00375D4A">
                              <w:rPr>
                                <w:rFonts w:eastAsia="Times New Roman" w:cs="Times New Roman"/>
                                <w:color w:val="0070C0"/>
                                <w:sz w:val="22"/>
                                <w:szCs w:val="22"/>
                              </w:rPr>
                              <w:br/>
                            </w:r>
                            <w:hyperlink r:id="rId14" w:history="1">
                              <w:r w:rsidR="00C81FB6" w:rsidRPr="00375D4A">
                                <w:rPr>
                                  <w:rFonts w:eastAsia="Times New Roman" w:cs="Times New Roman"/>
                                  <w:color w:val="0070C0"/>
                                  <w:sz w:val="22"/>
                                  <w:szCs w:val="22"/>
                                  <w:u w:val="single"/>
                                </w:rPr>
                                <w:t>College Player Video Analysis 2020</w:t>
                              </w:r>
                            </w:hyperlink>
                            <w:r w:rsidR="00C81FB6" w:rsidRPr="00375D4A">
                              <w:rPr>
                                <w:rFonts w:eastAsia="Times New Roman" w:cs="Times New Roman"/>
                                <w:color w:val="0070C0"/>
                                <w:sz w:val="22"/>
                                <w:szCs w:val="22"/>
                              </w:rPr>
                              <w:t xml:space="preserve"> </w:t>
                            </w:r>
                            <w:r w:rsidR="00C81FB6" w:rsidRPr="00375D4A">
                              <w:rPr>
                                <w:rFonts w:eastAsia="Times New Roman" w:cs="Times New Roman"/>
                                <w:color w:val="0070C0"/>
                                <w:sz w:val="22"/>
                                <w:szCs w:val="22"/>
                              </w:rPr>
                              <w:br/>
                            </w:r>
                            <w:r w:rsidR="00C81FB6" w:rsidRPr="00375D4A">
                              <w:rPr>
                                <w:rFonts w:eastAsia="Times New Roman" w:cs="Times New Roman"/>
                                <w:color w:val="0070C0"/>
                                <w:sz w:val="22"/>
                                <w:szCs w:val="22"/>
                              </w:rPr>
                              <w:br/>
                            </w:r>
                            <w:hyperlink r:id="rId15" w:history="1">
                              <w:r w:rsidR="00C81FB6" w:rsidRPr="00375D4A">
                                <w:rPr>
                                  <w:rFonts w:eastAsia="Times New Roman" w:cs="Times New Roman"/>
                                  <w:color w:val="0070C0"/>
                                  <w:sz w:val="22"/>
                                  <w:szCs w:val="22"/>
                                  <w:u w:val="single"/>
                                </w:rPr>
                                <w:t>Free Throw Video Analysis</w:t>
                              </w:r>
                            </w:hyperlink>
                          </w:p>
                        </w:txbxContent>
                      </wps:txbx>
                      <wps:bodyPr rot="0" vert="horz" wrap="square" lIns="0" tIns="0" rIns="0" bIns="0" anchor="t" anchorCtr="0">
                        <a:noAutofit/>
                      </wps:bodyPr>
                    </wps:wsp>
                  </a:graphicData>
                </a:graphic>
                <wp14:sizeRelV relativeFrom="margin">
                  <wp14:pctHeight>0</wp14:pctHeight>
                </wp14:sizeRelV>
              </wp:anchor>
            </w:drawing>
          </mc:Choice>
          <mc:Fallback>
            <w:pict>
              <v:shape w14:anchorId="1C231D46" id="_x0000_s1027" type="#_x0000_t202" alt="Sidebar text box" style="position:absolute;margin-left:0;margin-top:165.6pt;width:169.2pt;height:398.15pt;z-index:251660288;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" filled="f" stroked="f">
                <v:textbox inset="0,0,0,0">
                  <w:txbxContent>
                    <w:sdt>
                      <w:sdtPr>
                        <w:id w:val="1344129130"/>
                        <w:temporary/>
                        <w:showingPlcHdr/>
                        <w15:appearance w15:val="hidden"/>
                      </w:sdtPr>
                      <w:sdtContent>
                        <w:p w14:paraId="7B9604C3" w14:textId="77777777" w:rsidR="00C81FB6" w:rsidRDefault="00C81FB6" w:rsidP="004C7973">
                          <w:pPr>
                            <w:pStyle w:val="Heading2"/>
                            <w:spacing w:before="0"/>
                          </w:pPr>
                          <w:r>
                            <w:t>Skills &amp; Abilities</w:t>
                          </w:r>
                        </w:p>
                      </w:sdtContent>
                    </w:sdt>
                    <w:p w14:paraId="45419EBB" w14:textId="77777777" w:rsidR="00C81FB6" w:rsidRPr="007C3638" w:rsidRDefault="00C81FB6" w:rsidP="00C81FB6">
                      <w:pPr>
                        <w:rPr>
                          <w:rFonts w:cs="Arial"/>
                          <w:color w:val="2A2A2A"/>
                          <w:sz w:val="22"/>
                          <w:szCs w:val="22"/>
                          <w:shd w:val="clear" w:color="auto" w:fill="FFFFFF"/>
                        </w:rPr>
                      </w:pPr>
                      <w:r w:rsidRPr="007C3638">
                        <w:rPr>
                          <w:rFonts w:cs="Arial"/>
                          <w:color w:val="2A2A2A"/>
                          <w:sz w:val="22"/>
                          <w:szCs w:val="22"/>
                        </w:rPr>
                        <w:t>Monitoring and analyzing GPS and force plate KPI’s for player readiness and recovery into coach-friendly reports.</w:t>
                      </w:r>
                    </w:p>
                    <w:p w14:paraId="01734960" w14:textId="77777777" w:rsidR="00C81FB6" w:rsidRPr="007C3638" w:rsidRDefault="00C81FB6" w:rsidP="00C81FB6">
                      <w:pPr>
                        <w:rPr>
                          <w:rFonts w:cs="Arial"/>
                          <w:color w:val="2A2A2A"/>
                          <w:sz w:val="22"/>
                          <w:szCs w:val="22"/>
                        </w:rPr>
                      </w:pPr>
                      <w:r w:rsidRPr="007C3638">
                        <w:rPr>
                          <w:rFonts w:cs="Arial"/>
                          <w:color w:val="2A2A2A"/>
                          <w:sz w:val="22"/>
                          <w:szCs w:val="22"/>
                        </w:rPr>
                        <w:t xml:space="preserve">Data </w:t>
                      </w:r>
                      <w:r>
                        <w:rPr>
                          <w:rFonts w:cs="Arial"/>
                          <w:color w:val="2A2A2A"/>
                          <w:sz w:val="22"/>
                          <w:szCs w:val="22"/>
                        </w:rPr>
                        <w:t>a</w:t>
                      </w:r>
                      <w:r w:rsidRPr="007C3638">
                        <w:rPr>
                          <w:rFonts w:cs="Arial"/>
                          <w:color w:val="2A2A2A"/>
                          <w:sz w:val="22"/>
                          <w:szCs w:val="22"/>
                        </w:rPr>
                        <w:t xml:space="preserve">nalysis, </w:t>
                      </w:r>
                      <w:r>
                        <w:rPr>
                          <w:rFonts w:cs="Arial"/>
                          <w:color w:val="2A2A2A"/>
                          <w:sz w:val="22"/>
                          <w:szCs w:val="22"/>
                        </w:rPr>
                        <w:t xml:space="preserve">data </w:t>
                      </w:r>
                      <w:r w:rsidRPr="007C3638">
                        <w:rPr>
                          <w:rFonts w:cs="Arial"/>
                          <w:color w:val="2A2A2A"/>
                          <w:sz w:val="22"/>
                          <w:szCs w:val="22"/>
                        </w:rPr>
                        <w:t xml:space="preserve">aggregation and formatting into visualization.  </w:t>
                      </w:r>
                      <w:r w:rsidRPr="007C3638">
                        <w:rPr>
                          <w:rFonts w:cs="Arial"/>
                          <w:color w:val="2A2A2A"/>
                          <w:sz w:val="22"/>
                          <w:szCs w:val="22"/>
                        </w:rPr>
                        <w:br/>
                      </w:r>
                      <w:r w:rsidRPr="007C3638">
                        <w:rPr>
                          <w:rFonts w:cs="Arial"/>
                          <w:color w:val="2A2A2A"/>
                          <w:sz w:val="22"/>
                          <w:szCs w:val="22"/>
                        </w:rPr>
                        <w:br/>
                      </w:r>
                      <w:r>
                        <w:rPr>
                          <w:rFonts w:cs="Arial"/>
                          <w:color w:val="2A2A2A"/>
                          <w:sz w:val="22"/>
                          <w:szCs w:val="22"/>
                        </w:rPr>
                        <w:t>P</w:t>
                      </w:r>
                      <w:r w:rsidRPr="007C3638">
                        <w:rPr>
                          <w:rFonts w:cs="Arial"/>
                          <w:color w:val="2A2A2A"/>
                          <w:sz w:val="22"/>
                          <w:szCs w:val="22"/>
                        </w:rPr>
                        <w:t>erformance video analysis utilizing diverse background in High-Performance.</w:t>
                      </w:r>
                    </w:p>
                    <w:p w14:paraId="3ED28865" w14:textId="77777777" w:rsidR="00C81FB6" w:rsidRPr="006C33E7" w:rsidRDefault="00C81FB6" w:rsidP="00C81FB6">
                      <w:pPr>
                        <w:keepNext/>
                        <w:keepLines/>
                        <w:spacing w:before="480" w:after="0" w:line="240" w:lineRule="auto"/>
                        <w:contextualSpacing/>
                        <w:outlineLvl w:val="1"/>
                        <w:rPr>
                          <w:caps/>
                          <w:sz w:val="22"/>
                          <w:szCs w:val="22"/>
                          <w:lang w:eastAsia="ja-JP"/>
                        </w:rPr>
                      </w:pPr>
                      <w:r>
                        <w:rPr>
                          <w:rFonts w:asciiTheme="majorHAnsi" w:eastAsiaTheme="majorEastAsia" w:hAnsiTheme="majorHAnsi" w:cstheme="majorBidi"/>
                          <w:caps/>
                          <w:color w:val="864A04" w:themeColor="accent1" w:themeShade="80"/>
                          <w:sz w:val="28"/>
                          <w:szCs w:val="26"/>
                          <w:lang w:eastAsia="ja-JP"/>
                        </w:rPr>
                        <w:t>Performance ANalysis</w:t>
                      </w:r>
                    </w:p>
                    <w:p w14:paraId="2DC75E17" w14:textId="77777777" w:rsidR="00C81FB6" w:rsidRPr="00375D4A" w:rsidRDefault="00C81FB6" w:rsidP="00C81FB6">
                      <w:pPr>
                        <w:rPr>
                          <w:rFonts w:cs="Arial"/>
                          <w:color w:val="0070C0"/>
                          <w:sz w:val="22"/>
                          <w:szCs w:val="22"/>
                        </w:rPr>
                      </w:pPr>
                      <w:hyperlink r:id="rId16" w:history="1">
                        <w:r w:rsidRPr="00375D4A">
                          <w:rPr>
                            <w:rFonts w:eastAsia="Times New Roman" w:cs="Times New Roman"/>
                            <w:color w:val="0070C0"/>
                            <w:sz w:val="22"/>
                            <w:szCs w:val="22"/>
                            <w:u w:val="single"/>
                          </w:rPr>
                          <w:t xml:space="preserve">Video Analysis for Speed from </w:t>
                        </w:r>
                        <w:proofErr w:type="spellStart"/>
                        <w:r w:rsidRPr="00375D4A">
                          <w:rPr>
                            <w:rFonts w:eastAsia="Times New Roman" w:cs="Times New Roman"/>
                            <w:color w:val="0070C0"/>
                            <w:sz w:val="22"/>
                            <w:szCs w:val="22"/>
                            <w:u w:val="single"/>
                          </w:rPr>
                          <w:t>Hudl</w:t>
                        </w:r>
                        <w:proofErr w:type="spellEnd"/>
                      </w:hyperlink>
                      <w:r w:rsidRPr="00375D4A">
                        <w:rPr>
                          <w:rFonts w:eastAsia="Times New Roman" w:cs="Times New Roman"/>
                          <w:color w:val="0070C0"/>
                          <w:sz w:val="22"/>
                          <w:szCs w:val="22"/>
                        </w:rPr>
                        <w:br/>
                      </w:r>
                      <w:hyperlink r:id="rId17" w:history="1">
                        <w:r w:rsidRPr="00375D4A">
                          <w:rPr>
                            <w:rFonts w:eastAsia="Times New Roman" w:cs="Times New Roman"/>
                            <w:color w:val="0070C0"/>
                            <w:sz w:val="22"/>
                            <w:szCs w:val="22"/>
                            <w:u w:val="single"/>
                          </w:rPr>
                          <w:t xml:space="preserve"> </w:t>
                        </w:r>
                        <w:r w:rsidRPr="00375D4A">
                          <w:rPr>
                            <w:rFonts w:eastAsia="Times New Roman" w:cs="Times New Roman"/>
                            <w:color w:val="0070C0"/>
                            <w:sz w:val="22"/>
                            <w:szCs w:val="22"/>
                            <w:u w:val="single"/>
                          </w:rPr>
                          <w:br/>
                          <w:t>Top HS Basketball Recruits 2019-2020</w:t>
                        </w:r>
                      </w:hyperlink>
                      <w:r w:rsidRPr="00375D4A">
                        <w:rPr>
                          <w:rFonts w:eastAsia="Times New Roman" w:cs="Times New Roman"/>
                          <w:color w:val="0070C0"/>
                          <w:sz w:val="22"/>
                          <w:szCs w:val="22"/>
                          <w:u w:val="single"/>
                        </w:rPr>
                        <w:t xml:space="preserve"> </w:t>
                      </w:r>
                      <w:r w:rsidRPr="00375D4A">
                        <w:rPr>
                          <w:rFonts w:eastAsia="Times New Roman" w:cs="Times New Roman"/>
                          <w:color w:val="0070C0"/>
                          <w:sz w:val="22"/>
                          <w:szCs w:val="22"/>
                          <w:u w:val="single"/>
                        </w:rPr>
                        <w:br/>
                      </w:r>
                      <w:r w:rsidRPr="00375D4A">
                        <w:rPr>
                          <w:rFonts w:eastAsia="Times New Roman" w:cs="Times New Roman"/>
                          <w:color w:val="0070C0"/>
                          <w:sz w:val="22"/>
                          <w:szCs w:val="22"/>
                        </w:rPr>
                        <w:br/>
                      </w:r>
                      <w:r w:rsidRPr="00375D4A">
                        <w:rPr>
                          <w:rFonts w:eastAsia="Times New Roman" w:cs="Times New Roman"/>
                          <w:color w:val="0070C0"/>
                          <w:sz w:val="22"/>
                          <w:szCs w:val="22"/>
                          <w:u w:val="single"/>
                        </w:rPr>
                        <w:t>NFL Combine 40 yd Video Analysis</w:t>
                      </w:r>
                      <w:r w:rsidRPr="00375D4A">
                        <w:rPr>
                          <w:rFonts w:eastAsia="Times New Roman" w:cs="Times New Roman"/>
                          <w:color w:val="0070C0"/>
                          <w:sz w:val="22"/>
                          <w:szCs w:val="22"/>
                          <w:u w:val="single"/>
                        </w:rPr>
                        <w:br/>
                      </w:r>
                      <w:r w:rsidRPr="00375D4A">
                        <w:rPr>
                          <w:rFonts w:eastAsia="Times New Roman" w:cs="Times New Roman"/>
                          <w:b/>
                          <w:bCs/>
                          <w:color w:val="0070C0"/>
                          <w:sz w:val="22"/>
                          <w:szCs w:val="22"/>
                        </w:rPr>
                        <w:br/>
                      </w:r>
                      <w:hyperlink r:id="rId18" w:history="1">
                        <w:r w:rsidRPr="00375D4A">
                          <w:rPr>
                            <w:rFonts w:eastAsia="Times New Roman" w:cs="Times New Roman"/>
                            <w:color w:val="0070C0"/>
                            <w:sz w:val="22"/>
                            <w:szCs w:val="22"/>
                            <w:u w:val="single"/>
                          </w:rPr>
                          <w:t>Case Study:  Joel Embiid: 2019</w:t>
                        </w:r>
                      </w:hyperlink>
                      <w:r w:rsidRPr="00375D4A">
                        <w:rPr>
                          <w:rFonts w:eastAsia="Times New Roman" w:cs="Times New Roman"/>
                          <w:color w:val="0070C0"/>
                          <w:sz w:val="22"/>
                          <w:szCs w:val="22"/>
                          <w:u w:val="single"/>
                        </w:rPr>
                        <w:br/>
                      </w:r>
                      <w:r w:rsidRPr="00375D4A">
                        <w:rPr>
                          <w:rFonts w:eastAsia="Times New Roman" w:cs="Times New Roman"/>
                          <w:color w:val="0070C0"/>
                          <w:sz w:val="22"/>
                          <w:szCs w:val="22"/>
                        </w:rPr>
                        <w:br/>
                      </w:r>
                      <w:hyperlink r:id="rId19" w:history="1">
                        <w:r w:rsidRPr="00375D4A">
                          <w:rPr>
                            <w:rFonts w:eastAsia="Times New Roman" w:cs="Times New Roman"/>
                            <w:color w:val="0070C0"/>
                            <w:sz w:val="22"/>
                            <w:szCs w:val="22"/>
                            <w:u w:val="single"/>
                          </w:rPr>
                          <w:t>College Player Video Analysis 2020</w:t>
                        </w:r>
                      </w:hyperlink>
                      <w:r w:rsidRPr="00375D4A">
                        <w:rPr>
                          <w:rFonts w:eastAsia="Times New Roman" w:cs="Times New Roman"/>
                          <w:color w:val="0070C0"/>
                          <w:sz w:val="22"/>
                          <w:szCs w:val="22"/>
                        </w:rPr>
                        <w:t xml:space="preserve"> </w:t>
                      </w:r>
                      <w:r w:rsidRPr="00375D4A">
                        <w:rPr>
                          <w:rFonts w:eastAsia="Times New Roman" w:cs="Times New Roman"/>
                          <w:color w:val="0070C0"/>
                          <w:sz w:val="22"/>
                          <w:szCs w:val="22"/>
                        </w:rPr>
                        <w:br/>
                      </w:r>
                      <w:r w:rsidRPr="00375D4A">
                        <w:rPr>
                          <w:rFonts w:eastAsia="Times New Roman" w:cs="Times New Roman"/>
                          <w:color w:val="0070C0"/>
                          <w:sz w:val="22"/>
                          <w:szCs w:val="22"/>
                        </w:rPr>
                        <w:br/>
                      </w:r>
                      <w:hyperlink r:id="rId20" w:history="1">
                        <w:r w:rsidRPr="00375D4A">
                          <w:rPr>
                            <w:rFonts w:eastAsia="Times New Roman" w:cs="Times New Roman"/>
                            <w:color w:val="0070C0"/>
                            <w:sz w:val="22"/>
                            <w:szCs w:val="22"/>
                            <w:u w:val="single"/>
                          </w:rPr>
                          <w:t>Free Throw Video Analysis</w:t>
                        </w:r>
                      </w:hyperlink>
                    </w:p>
                  </w:txbxContent>
                </v:textbox>
                <w10:wrap type="square" anchory="page"/>
              </v:shape>
            </w:pict>
          </mc:Fallback>
        </mc:AlternateContent>
      </w:r>
      <w:r w:rsidR="00AC2F64" w:rsidRPr="00995FF1">
        <w:rPr>
          <w:rFonts w:asciiTheme="minorHAnsi" w:hAnsiTheme="minorHAnsi"/>
          <w:b/>
          <w:bCs/>
          <w:color w:val="auto"/>
          <w:sz w:val="24"/>
          <w:szCs w:val="22"/>
        </w:rPr>
        <w:t>------------------------------------------------------------------------</w:t>
      </w:r>
      <w:r w:rsidR="00AC2F64">
        <w:br/>
        <w:t xml:space="preserve">Professional experience </w:t>
      </w:r>
    </w:p>
    <w:p w14:paraId="73D2F380" w14:textId="21AE6B50" w:rsidR="00AC2F64" w:rsidRDefault="00AC2F64" w:rsidP="00AC2F64">
      <w:pPr>
        <w:pStyle w:val="Heading4"/>
      </w:pPr>
      <w:r>
        <w:t xml:space="preserve">Applied Sports Science Consultant </w:t>
      </w:r>
    </w:p>
    <w:p w14:paraId="7ED47AF2" w14:textId="77777777" w:rsidR="00AC2F64" w:rsidRDefault="00AC2F64" w:rsidP="00AC2F64">
      <w:pPr>
        <w:pStyle w:val="Heading5"/>
      </w:pPr>
      <w:r w:rsidRPr="00CB64BA">
        <w:rPr>
          <w:sz w:val="24"/>
          <w:szCs w:val="22"/>
        </w:rPr>
        <w:t xml:space="preserve">University of Arkansas basketball 2019 – Present </w:t>
      </w:r>
    </w:p>
    <w:p w14:paraId="387D8316" w14:textId="77777777" w:rsidR="00AC2F64" w:rsidRPr="004F1969" w:rsidRDefault="00AC2F64" w:rsidP="00AC2F64">
      <w:pPr>
        <w:pStyle w:val="ListParagraph"/>
        <w:numPr>
          <w:ilvl w:val="0"/>
          <w:numId w:val="2"/>
        </w:numPr>
        <w:rPr>
          <w:rFonts w:cs="Arial"/>
          <w:color w:val="2A2A2A"/>
        </w:rPr>
      </w:pPr>
      <w:r w:rsidRPr="004F1969">
        <w:rPr>
          <w:rFonts w:cs="Arial"/>
          <w:color w:val="2A2A2A"/>
        </w:rPr>
        <w:t xml:space="preserve">Conducted embedded presentations along with weekly emails.  </w:t>
      </w:r>
    </w:p>
    <w:p w14:paraId="421AAF7F" w14:textId="77777777" w:rsidR="00AC2F64" w:rsidRDefault="00AC2F64" w:rsidP="00AC2F64">
      <w:pPr>
        <w:pStyle w:val="ListParagraph"/>
        <w:numPr>
          <w:ilvl w:val="0"/>
          <w:numId w:val="2"/>
        </w:numPr>
        <w:rPr>
          <w:rFonts w:cs="Arial"/>
          <w:color w:val="2A2A2A"/>
        </w:rPr>
      </w:pPr>
      <w:r w:rsidRPr="004F1969">
        <w:rPr>
          <w:rFonts w:cs="Arial"/>
          <w:color w:val="2A2A2A"/>
        </w:rPr>
        <w:t>Data and video analysis integration into actionable results</w:t>
      </w:r>
      <w:r>
        <w:rPr>
          <w:rFonts w:cs="Arial"/>
          <w:color w:val="2A2A2A"/>
        </w:rPr>
        <w:t>.</w:t>
      </w:r>
    </w:p>
    <w:p w14:paraId="14CB6013" w14:textId="77777777" w:rsidR="00AC2F64" w:rsidRPr="004F1969" w:rsidRDefault="00AC2F64" w:rsidP="00AC2F64">
      <w:pPr>
        <w:pStyle w:val="ListParagraph"/>
        <w:numPr>
          <w:ilvl w:val="0"/>
          <w:numId w:val="2"/>
        </w:numPr>
        <w:rPr>
          <w:rFonts w:cs="Arial"/>
          <w:color w:val="2A2A2A"/>
        </w:rPr>
      </w:pPr>
      <w:r w:rsidRPr="004F1969">
        <w:rPr>
          <w:rFonts w:cs="Arial"/>
          <w:color w:val="2A2A2A"/>
        </w:rPr>
        <w:t>Design</w:t>
      </w:r>
      <w:r>
        <w:rPr>
          <w:rFonts w:cs="Arial"/>
          <w:color w:val="2A2A2A"/>
        </w:rPr>
        <w:t xml:space="preserve">ing </w:t>
      </w:r>
      <w:r w:rsidRPr="004F1969">
        <w:rPr>
          <w:rFonts w:cs="Arial"/>
          <w:color w:val="2A2A2A"/>
        </w:rPr>
        <w:t>athlete monitoring database</w:t>
      </w:r>
      <w:r>
        <w:rPr>
          <w:rFonts w:cs="Arial"/>
          <w:color w:val="2A2A2A"/>
        </w:rPr>
        <w:t>.</w:t>
      </w:r>
    </w:p>
    <w:p w14:paraId="59317093" w14:textId="77777777" w:rsidR="00AC2F64" w:rsidRDefault="00AC2F64" w:rsidP="00AC2F64">
      <w:pPr>
        <w:pStyle w:val="Heading4"/>
      </w:pPr>
      <w:r>
        <w:t xml:space="preserve">high performance Internship </w:t>
      </w:r>
    </w:p>
    <w:p w14:paraId="58B88FAB" w14:textId="77777777" w:rsidR="00AC2F64" w:rsidRDefault="00AC2F64" w:rsidP="00AC2F64">
      <w:pPr>
        <w:pStyle w:val="Heading5"/>
      </w:pPr>
      <w:r w:rsidRPr="00CB64BA">
        <w:rPr>
          <w:sz w:val="24"/>
          <w:szCs w:val="22"/>
        </w:rPr>
        <w:t>University of Arkansas Football - Summer 2018</w:t>
      </w:r>
    </w:p>
    <w:p w14:paraId="3B6C6BE9" w14:textId="77777777" w:rsidR="00AC2F64" w:rsidRPr="004F1969" w:rsidRDefault="00AC2F64" w:rsidP="00AC2F64">
      <w:pPr>
        <w:pStyle w:val="ListParagraph"/>
        <w:numPr>
          <w:ilvl w:val="0"/>
          <w:numId w:val="2"/>
        </w:numPr>
        <w:rPr>
          <w:rFonts w:cs="Arial"/>
          <w:color w:val="2A2A2A"/>
        </w:rPr>
      </w:pPr>
      <w:r>
        <w:rPr>
          <w:rFonts w:cs="Arial"/>
          <w:color w:val="2A2A2A"/>
        </w:rPr>
        <w:t>Developed training device to assist squat form.</w:t>
      </w:r>
    </w:p>
    <w:p w14:paraId="4974ACD9" w14:textId="77777777" w:rsidR="00AC2F64" w:rsidRDefault="00AC2F64" w:rsidP="00AC2F64">
      <w:pPr>
        <w:pStyle w:val="ListParagraph"/>
        <w:numPr>
          <w:ilvl w:val="0"/>
          <w:numId w:val="2"/>
        </w:numPr>
        <w:rPr>
          <w:rFonts w:cs="Arial"/>
          <w:color w:val="2A2A2A"/>
        </w:rPr>
      </w:pPr>
      <w:r>
        <w:rPr>
          <w:rFonts w:cs="Arial"/>
          <w:color w:val="2A2A2A"/>
        </w:rPr>
        <w:t>Contributed to Olympic lifts, speed, and agility training.</w:t>
      </w:r>
    </w:p>
    <w:p w14:paraId="1C17ED8E" w14:textId="77777777" w:rsidR="00AC2F64" w:rsidRDefault="00AC2F64" w:rsidP="00AC2F64">
      <w:pPr>
        <w:pStyle w:val="ListParagraph"/>
        <w:numPr>
          <w:ilvl w:val="0"/>
          <w:numId w:val="2"/>
        </w:numPr>
        <w:rPr>
          <w:rFonts w:cs="Arial"/>
          <w:color w:val="2A2A2A"/>
        </w:rPr>
      </w:pPr>
      <w:r>
        <w:rPr>
          <w:rFonts w:cs="Arial"/>
          <w:color w:val="2A2A2A"/>
        </w:rPr>
        <w:t>Assisted with all aspects of Catapult wearable technology.</w:t>
      </w:r>
    </w:p>
    <w:p w14:paraId="5D012991" w14:textId="77777777" w:rsidR="00AC2F64" w:rsidRDefault="00AC2F64" w:rsidP="00AC2F64">
      <w:pPr>
        <w:pStyle w:val="Heading4"/>
      </w:pPr>
      <w:r>
        <w:t>AthletePlus Physical Therapy &amp; Spine – Owner</w:t>
      </w:r>
    </w:p>
    <w:p w14:paraId="10A4765F" w14:textId="77777777" w:rsidR="00AC2F64" w:rsidRPr="00A5682B" w:rsidRDefault="00AC2F64" w:rsidP="00AC2F64">
      <w:pPr>
        <w:pStyle w:val="Heading5"/>
      </w:pPr>
      <w:r w:rsidRPr="004A76C5">
        <w:rPr>
          <w:sz w:val="24"/>
          <w:szCs w:val="22"/>
        </w:rPr>
        <w:t>performance physical therapist 2005 – Present</w:t>
      </w:r>
    </w:p>
    <w:p w14:paraId="105DD40F" w14:textId="77777777" w:rsidR="00AC2F64" w:rsidRPr="005479BB" w:rsidRDefault="00AC2F64" w:rsidP="00AC2F64">
      <w:pPr>
        <w:pStyle w:val="ListParagraph"/>
        <w:numPr>
          <w:ilvl w:val="0"/>
          <w:numId w:val="4"/>
        </w:numPr>
        <w:shd w:val="clear" w:color="auto" w:fill="FFFFFF"/>
        <w:spacing w:after="120" w:line="240" w:lineRule="auto"/>
        <w:rPr>
          <w:rFonts w:eastAsia="Times New Roman" w:cs="Times New Roman"/>
        </w:rPr>
      </w:pPr>
      <w:r w:rsidRPr="00B74CE6">
        <w:rPr>
          <w:rFonts w:eastAsia="Times New Roman" w:cs="Times New Roman"/>
        </w:rPr>
        <w:t>Founded physical therapy and sports performance company while empowering 10 employees in two locations</w:t>
      </w:r>
      <w:r>
        <w:rPr>
          <w:rFonts w:eastAsia="Times New Roman" w:cs="Times New Roman"/>
        </w:rPr>
        <w:t>.</w:t>
      </w:r>
      <w:r w:rsidRPr="00B74CE6">
        <w:rPr>
          <w:rFonts w:eastAsia="Calibri" w:cs="Times New Roman"/>
          <w:shd w:val="clear" w:color="auto" w:fill="FFFFFF"/>
        </w:rPr>
        <w:t xml:space="preserve"> </w:t>
      </w:r>
    </w:p>
    <w:p w14:paraId="7A9D0A1A" w14:textId="77777777" w:rsidR="00AC2F64" w:rsidRDefault="00AC2F64" w:rsidP="00AC2F64">
      <w:pPr>
        <w:pStyle w:val="ListParagraph"/>
        <w:numPr>
          <w:ilvl w:val="0"/>
          <w:numId w:val="4"/>
        </w:numPr>
        <w:shd w:val="clear" w:color="auto" w:fill="FFFFFF"/>
        <w:spacing w:after="120" w:line="240" w:lineRule="auto"/>
        <w:rPr>
          <w:rFonts w:eastAsia="Times New Roman" w:cs="Times New Roman"/>
        </w:rPr>
      </w:pPr>
      <w:r w:rsidRPr="00B74CE6">
        <w:rPr>
          <w:rFonts w:eastAsia="Calibri" w:cs="Times New Roman"/>
          <w:shd w:val="clear" w:color="auto" w:fill="FFFFFF"/>
        </w:rPr>
        <w:t xml:space="preserve">Negotiated collaborative agreements to become </w:t>
      </w:r>
      <w:r w:rsidRPr="00B74CE6">
        <w:rPr>
          <w:rFonts w:eastAsia="Times New Roman" w:cs="Times New Roman"/>
        </w:rPr>
        <w:t>official provider for local high schools, small colleges, and semi-pro teams.</w:t>
      </w:r>
    </w:p>
    <w:p w14:paraId="759992A9" w14:textId="77777777" w:rsidR="00AC2F64" w:rsidRDefault="00AC2F64" w:rsidP="00AC2F64">
      <w:pPr>
        <w:pStyle w:val="ListParagraph"/>
        <w:numPr>
          <w:ilvl w:val="0"/>
          <w:numId w:val="4"/>
        </w:numPr>
        <w:shd w:val="clear" w:color="auto" w:fill="FFFFFF"/>
        <w:spacing w:after="120" w:line="240" w:lineRule="auto"/>
        <w:rPr>
          <w:rFonts w:eastAsia="Times New Roman" w:cs="Times New Roman"/>
        </w:rPr>
      </w:pPr>
      <w:r w:rsidRPr="007A1800">
        <w:rPr>
          <w:rFonts w:eastAsia="Times New Roman" w:cs="Times New Roman"/>
        </w:rPr>
        <w:t>Creatively performed time-motion analysis in 2015 by breaking down player movement for work/rest ratio in basketball.</w:t>
      </w:r>
    </w:p>
    <w:p w14:paraId="1F9C4A1E" w14:textId="77777777" w:rsidR="00AC2F64" w:rsidRDefault="00AC2F64" w:rsidP="00AC2F64">
      <w:pPr>
        <w:pStyle w:val="ListParagraph"/>
        <w:numPr>
          <w:ilvl w:val="0"/>
          <w:numId w:val="4"/>
        </w:numPr>
        <w:shd w:val="clear" w:color="auto" w:fill="FFFFFF"/>
        <w:spacing w:after="120" w:line="240" w:lineRule="auto"/>
        <w:rPr>
          <w:rFonts w:eastAsia="Times New Roman" w:cs="Times New Roman"/>
        </w:rPr>
      </w:pPr>
      <w:r w:rsidRPr="007A1800">
        <w:rPr>
          <w:rFonts w:eastAsia="Times New Roman" w:cs="Times New Roman"/>
        </w:rPr>
        <w:t xml:space="preserve">Dartfish 40-yard dash </w:t>
      </w:r>
      <w:r>
        <w:rPr>
          <w:rFonts w:eastAsia="Times New Roman" w:cs="Times New Roman"/>
        </w:rPr>
        <w:t xml:space="preserve">analysis </w:t>
      </w:r>
      <w:r w:rsidRPr="007A1800">
        <w:rPr>
          <w:rFonts w:eastAsia="Times New Roman" w:cs="Times New Roman"/>
        </w:rPr>
        <w:t xml:space="preserve">and Brower timers since 2009. </w:t>
      </w:r>
      <w:bookmarkEnd w:id="1"/>
    </w:p>
    <w:p w14:paraId="49D429F4" w14:textId="77777777" w:rsidR="00AC2F64" w:rsidRPr="007A1800" w:rsidRDefault="00AC2F64" w:rsidP="00AC2F64">
      <w:pPr>
        <w:pStyle w:val="ListParagraph"/>
        <w:numPr>
          <w:ilvl w:val="0"/>
          <w:numId w:val="4"/>
        </w:numPr>
        <w:shd w:val="clear" w:color="auto" w:fill="FFFFFF"/>
        <w:spacing w:after="0" w:line="240" w:lineRule="auto"/>
        <w:rPr>
          <w:rFonts w:eastAsia="Times New Roman" w:cs="Times New Roman"/>
        </w:rPr>
      </w:pPr>
      <w:r w:rsidRPr="00977629">
        <w:rPr>
          <w:rFonts w:eastAsia="Times New Roman" w:cs="Times New Roman"/>
        </w:rPr>
        <w:t>Trained and treated 2nd fastest 200 m U</w:t>
      </w:r>
      <w:r>
        <w:rPr>
          <w:rFonts w:eastAsia="Times New Roman" w:cs="Times New Roman"/>
        </w:rPr>
        <w:t>.</w:t>
      </w:r>
      <w:r w:rsidRPr="00977629">
        <w:rPr>
          <w:rFonts w:eastAsia="Times New Roman" w:cs="Times New Roman"/>
        </w:rPr>
        <w:t>S</w:t>
      </w:r>
      <w:r>
        <w:rPr>
          <w:rFonts w:eastAsia="Times New Roman" w:cs="Times New Roman"/>
        </w:rPr>
        <w:t>.</w:t>
      </w:r>
      <w:r w:rsidRPr="00977629">
        <w:rPr>
          <w:rFonts w:eastAsia="Times New Roman" w:cs="Times New Roman"/>
        </w:rPr>
        <w:t xml:space="preserve"> sprinter of all tim</w:t>
      </w:r>
      <w:r>
        <w:rPr>
          <w:rFonts w:eastAsia="Times New Roman" w:cs="Times New Roman"/>
        </w:rPr>
        <w:t>e, high school athletes who set college speed records, and trained a previously</w:t>
      </w:r>
      <w:r w:rsidRPr="00977629">
        <w:rPr>
          <w:rFonts w:eastAsia="Times New Roman" w:cs="Times New Roman"/>
        </w:rPr>
        <w:t xml:space="preserve"> injured NBA player to injury-free season.</w:t>
      </w:r>
    </w:p>
    <w:p w14:paraId="6B5A534C" w14:textId="1F45FE2D" w:rsidR="00AC2F64" w:rsidRPr="007A1800" w:rsidRDefault="00AC2F64" w:rsidP="00AC2F64">
      <w:pPr>
        <w:shd w:val="clear" w:color="auto" w:fill="FFFFFF"/>
        <w:spacing w:after="0" w:line="240" w:lineRule="auto"/>
        <w:ind w:left="360"/>
        <w:rPr>
          <w:rFonts w:eastAsia="Times New Roman" w:cs="Times New Roman"/>
          <w:szCs w:val="22"/>
        </w:rPr>
      </w:pPr>
      <w:r w:rsidRPr="007A1800">
        <w:rPr>
          <w:b/>
          <w:bCs/>
          <w:szCs w:val="22"/>
        </w:rPr>
        <w:t>-----------------------------------------------------------------------</w:t>
      </w:r>
      <w:r w:rsidR="00794691">
        <w:rPr>
          <w:b/>
          <w:bCs/>
          <w:szCs w:val="22"/>
        </w:rPr>
        <w:br/>
      </w:r>
      <w:r w:rsidRPr="007A1800">
        <w:rPr>
          <w:rStyle w:val="Heading1Char"/>
          <w:sz w:val="36"/>
          <w:szCs w:val="40"/>
        </w:rPr>
        <w:t>Certifications</w:t>
      </w:r>
      <w:r w:rsidRPr="007A1800">
        <w:rPr>
          <w:rFonts w:ascii="Open Sans" w:eastAsia="Times New Roman" w:hAnsi="Open Sans" w:cs="Times New Roman"/>
          <w:sz w:val="20"/>
          <w:szCs w:val="20"/>
        </w:rPr>
        <w:br/>
      </w:r>
      <w:r w:rsidRPr="007A1800">
        <w:rPr>
          <w:rFonts w:eastAsia="Times New Roman" w:cs="Times New Roman"/>
          <w:sz w:val="22"/>
          <w:szCs w:val="22"/>
        </w:rPr>
        <w:t>Rapsodo Pitching Certification</w:t>
      </w:r>
      <w:r>
        <w:rPr>
          <w:rFonts w:eastAsia="Times New Roman" w:cs="Times New Roman"/>
          <w:sz w:val="22"/>
          <w:szCs w:val="22"/>
        </w:rPr>
        <w:t xml:space="preserve"> and SABR member.</w:t>
      </w:r>
      <w:r w:rsidRPr="007A1800">
        <w:rPr>
          <w:rFonts w:eastAsia="Times New Roman" w:cs="Times New Roman"/>
          <w:sz w:val="22"/>
          <w:szCs w:val="22"/>
        </w:rPr>
        <w:br/>
        <w:t xml:space="preserve">Data Science: R Basics Verified Certificate – HarvardX  </w:t>
      </w:r>
      <w:r w:rsidRPr="007A1800">
        <w:rPr>
          <w:rFonts w:eastAsia="Times New Roman" w:cs="Times New Roman"/>
          <w:sz w:val="22"/>
          <w:szCs w:val="22"/>
        </w:rPr>
        <w:br/>
        <w:t>SFMA Advanced Clinical Integration, FMS and Y Balance Certification</w:t>
      </w:r>
      <w:r w:rsidRPr="007A1800">
        <w:rPr>
          <w:rFonts w:eastAsia="Times New Roman" w:cs="Times New Roman"/>
          <w:sz w:val="22"/>
          <w:szCs w:val="22"/>
        </w:rPr>
        <w:br/>
        <w:t xml:space="preserve">NASM Corrective Exercise and Performance Enhancement Specialist </w:t>
      </w:r>
      <w:r w:rsidRPr="007A1800">
        <w:rPr>
          <w:rFonts w:eastAsia="Times New Roman" w:cs="Times New Roman"/>
          <w:sz w:val="22"/>
          <w:szCs w:val="22"/>
        </w:rPr>
        <w:br/>
        <w:t xml:space="preserve">NSCA </w:t>
      </w:r>
      <w:r w:rsidR="002F670B">
        <w:rPr>
          <w:rFonts w:eastAsia="Times New Roman" w:cs="Times New Roman"/>
          <w:sz w:val="22"/>
          <w:szCs w:val="22"/>
        </w:rPr>
        <w:t>CSCS</w:t>
      </w:r>
      <w:r>
        <w:rPr>
          <w:rFonts w:eastAsia="Times New Roman" w:cs="Times New Roman"/>
          <w:sz w:val="22"/>
          <w:szCs w:val="22"/>
        </w:rPr>
        <w:t xml:space="preserve"> and </w:t>
      </w:r>
      <w:r w:rsidR="002F670B">
        <w:rPr>
          <w:rFonts w:eastAsia="Times New Roman" w:cs="Times New Roman"/>
          <w:sz w:val="22"/>
          <w:szCs w:val="22"/>
        </w:rPr>
        <w:t xml:space="preserve">NSCA </w:t>
      </w:r>
      <w:r>
        <w:rPr>
          <w:rFonts w:eastAsia="Times New Roman" w:cs="Times New Roman"/>
          <w:sz w:val="22"/>
          <w:szCs w:val="22"/>
        </w:rPr>
        <w:t>Past State Director</w:t>
      </w:r>
      <w:r w:rsidRPr="007A1800">
        <w:rPr>
          <w:rFonts w:eastAsia="Times New Roman" w:cs="Times New Roman"/>
          <w:sz w:val="22"/>
          <w:szCs w:val="22"/>
        </w:rPr>
        <w:t xml:space="preserve"> </w:t>
      </w:r>
      <w:r w:rsidRPr="007A1800">
        <w:rPr>
          <w:rFonts w:eastAsia="Times New Roman" w:cs="Times New Roman"/>
          <w:sz w:val="22"/>
          <w:szCs w:val="22"/>
        </w:rPr>
        <w:br/>
        <w:t>Certificate in Workload - Tim Gabbert. Barca Innovation. FC Barcelona</w:t>
      </w:r>
      <w:r w:rsidRPr="007A1800">
        <w:rPr>
          <w:rFonts w:eastAsia="Times New Roman" w:cs="Times New Roman"/>
          <w:sz w:val="22"/>
          <w:szCs w:val="22"/>
        </w:rPr>
        <w:br/>
        <w:t>Foundations in Dry Needling by Sue Falsone</w:t>
      </w:r>
      <w:r w:rsidRPr="007A1800">
        <w:rPr>
          <w:rFonts w:eastAsia="Times New Roman" w:cs="Times New Roman"/>
          <w:sz w:val="22"/>
          <w:szCs w:val="22"/>
        </w:rPr>
        <w:br/>
      </w:r>
      <w:r w:rsidRPr="007A1800">
        <w:rPr>
          <w:b/>
          <w:bCs/>
          <w:sz w:val="22"/>
          <w:szCs w:val="20"/>
        </w:rPr>
        <w:t>--------------------------------------------------------------------------</w:t>
      </w:r>
      <w:r>
        <w:rPr>
          <w:b/>
          <w:bCs/>
          <w:sz w:val="22"/>
          <w:szCs w:val="20"/>
        </w:rPr>
        <w:t>------</w:t>
      </w:r>
    </w:p>
    <w:p w14:paraId="033A8CC4" w14:textId="77777777" w:rsidR="00AC2F64" w:rsidRDefault="00AC2F64" w:rsidP="00AC2F64">
      <w:pPr>
        <w:pStyle w:val="Heading3"/>
      </w:pPr>
      <w:r>
        <w:t>Professional Service &amp; Achievements</w:t>
      </w:r>
    </w:p>
    <w:p w14:paraId="7836DBF2" w14:textId="77777777" w:rsidR="00AC2F64" w:rsidRDefault="00AC2F64" w:rsidP="00AC2F64">
      <w:pPr>
        <w:pStyle w:val="ListParagraph"/>
        <w:numPr>
          <w:ilvl w:val="0"/>
          <w:numId w:val="5"/>
        </w:numPr>
        <w:shd w:val="clear" w:color="auto" w:fill="FFFFFF"/>
        <w:spacing w:after="0" w:line="240" w:lineRule="auto"/>
        <w:rPr>
          <w:rFonts w:eastAsia="Times New Roman" w:cs="Times New Roman"/>
        </w:rPr>
      </w:pPr>
      <w:r w:rsidRPr="00602C08">
        <w:rPr>
          <w:rFonts w:eastAsia="Times New Roman" w:cs="Times New Roman"/>
        </w:rPr>
        <w:t>NW Arkansas Award for Best Leaders and Community Volunteers.</w:t>
      </w:r>
    </w:p>
    <w:p w14:paraId="6BA0BB37" w14:textId="77777777" w:rsidR="00AC2F64" w:rsidRDefault="00AC2F64" w:rsidP="00AC2F64">
      <w:pPr>
        <w:pStyle w:val="ListParagraph"/>
        <w:numPr>
          <w:ilvl w:val="0"/>
          <w:numId w:val="5"/>
        </w:numPr>
        <w:shd w:val="clear" w:color="auto" w:fill="FFFFFF"/>
        <w:spacing w:after="0" w:line="240" w:lineRule="auto"/>
        <w:rPr>
          <w:rFonts w:eastAsia="Times New Roman" w:cs="Times New Roman"/>
        </w:rPr>
      </w:pPr>
      <w:r w:rsidRPr="00602C08">
        <w:rPr>
          <w:rFonts w:eastAsia="Times New Roman" w:cs="Times New Roman"/>
        </w:rPr>
        <w:t>Appointee to Arkansas Governor’s Council on Fitness &amp; Coordinator for event for over 400 kids with 30 volunteers.</w:t>
      </w:r>
    </w:p>
    <w:p w14:paraId="103B17E8" w14:textId="7A8984F2" w:rsidR="00AC2F64" w:rsidRPr="00602C08" w:rsidRDefault="00AC2F64" w:rsidP="00AC2F64">
      <w:pPr>
        <w:pStyle w:val="ListParagraph"/>
        <w:numPr>
          <w:ilvl w:val="0"/>
          <w:numId w:val="5"/>
        </w:numPr>
        <w:shd w:val="clear" w:color="auto" w:fill="FFFFFF"/>
        <w:spacing w:after="0" w:line="240" w:lineRule="auto"/>
        <w:rPr>
          <w:rFonts w:eastAsia="Times New Roman" w:cs="Times New Roman"/>
        </w:rPr>
      </w:pPr>
      <w:r w:rsidRPr="00602C08">
        <w:rPr>
          <w:rFonts w:eastAsia="Times New Roman" w:cs="Times New Roman"/>
        </w:rPr>
        <w:t>Sponsor and Coach in Youth Sports for over 15 years.</w:t>
      </w:r>
      <w:r w:rsidRPr="00602C08">
        <w:rPr>
          <w:rFonts w:eastAsia="Times New Roman" w:cs="Times New Roman"/>
        </w:rPr>
        <w:br/>
      </w:r>
      <w:r w:rsidR="00F70E00">
        <w:rPr>
          <w:b/>
          <w:bCs/>
          <w:sz w:val="24"/>
        </w:rPr>
        <w:br/>
      </w:r>
      <w:r w:rsidR="00F70E00">
        <w:rPr>
          <w:b/>
          <w:bCs/>
          <w:sz w:val="24"/>
        </w:rPr>
        <w:br/>
      </w:r>
      <w:r w:rsidR="00F70E00">
        <w:rPr>
          <w:b/>
          <w:bCs/>
          <w:sz w:val="24"/>
        </w:rPr>
        <w:br/>
      </w:r>
    </w:p>
    <w:p w14:paraId="4610DA8D" w14:textId="327E710C" w:rsidR="00AC2F64" w:rsidRPr="006C33E7" w:rsidRDefault="00BF2B3D" w:rsidP="00AC2F64">
      <w:pPr>
        <w:pStyle w:val="Heading3"/>
      </w:pPr>
      <w:r>
        <w:t>PRESENTATIONS</w:t>
      </w:r>
      <w:r w:rsidR="00AC2F64">
        <w:t xml:space="preserve"> and Research </w:t>
      </w:r>
    </w:p>
    <w:p w14:paraId="0F9D20B4" w14:textId="422DAEB9" w:rsidR="00AC2F64" w:rsidRPr="00435C70" w:rsidRDefault="00450611" w:rsidP="00AC2F64">
      <w:pPr>
        <w:spacing w:after="0"/>
        <w:rPr>
          <w:sz w:val="22"/>
          <w:szCs w:val="22"/>
        </w:rPr>
      </w:pPr>
      <w:r>
        <w:rPr>
          <w:rFonts w:cstheme="minorHAnsi"/>
          <w:sz w:val="22"/>
          <w:szCs w:val="22"/>
        </w:rPr>
        <w:t>“</w:t>
      </w:r>
      <w:hyperlink r:id="rId21" w:history="1">
        <w:r w:rsidR="0020682D" w:rsidRPr="00B1234A">
          <w:rPr>
            <w:rFonts w:cstheme="minorHAnsi"/>
            <w:color w:val="0070C0"/>
            <w:sz w:val="22"/>
            <w:szCs w:val="22"/>
            <w:u w:val="single"/>
          </w:rPr>
          <w:t>Movement-Dependent Deceleration in High-Performance Elite Team Sports: A Review of the Literature</w:t>
        </w:r>
      </w:hyperlink>
      <w:r>
        <w:rPr>
          <w:rFonts w:cstheme="minorHAnsi"/>
          <w:color w:val="0070C0"/>
          <w:sz w:val="22"/>
          <w:szCs w:val="22"/>
          <w:u w:val="single"/>
        </w:rPr>
        <w:t>”</w:t>
      </w:r>
      <w:r w:rsidR="0020682D" w:rsidRPr="00B1234A">
        <w:rPr>
          <w:rFonts w:cstheme="minorHAnsi"/>
          <w:color w:val="0070C0"/>
          <w:sz w:val="22"/>
          <w:szCs w:val="22"/>
        </w:rPr>
        <w:t xml:space="preserve"> – 2021</w:t>
      </w:r>
      <w:r w:rsidR="006D36A5" w:rsidRPr="00B1234A">
        <w:rPr>
          <w:rFonts w:cstheme="minorHAnsi"/>
          <w:color w:val="0070C0"/>
          <w:sz w:val="22"/>
          <w:szCs w:val="22"/>
        </w:rPr>
        <w:br/>
      </w:r>
      <w:r w:rsidR="006D36A5" w:rsidRPr="00B1234A">
        <w:rPr>
          <w:rFonts w:eastAsia="Times New Roman" w:cstheme="minorHAnsi"/>
          <w:sz w:val="22"/>
          <w:szCs w:val="22"/>
        </w:rPr>
        <w:t>“</w:t>
      </w:r>
      <w:hyperlink r:id="rId22" w:history="1">
        <w:r w:rsidR="006D36A5" w:rsidRPr="00B1234A">
          <w:rPr>
            <w:rStyle w:val="Hyperlink"/>
            <w:rFonts w:eastAsia="Times New Roman" w:cstheme="minorHAnsi"/>
            <w:sz w:val="22"/>
            <w:szCs w:val="22"/>
          </w:rPr>
          <w:t>Annual Periodization Group Project for MLB Team” - 2019</w:t>
        </w:r>
      </w:hyperlink>
      <w:r w:rsidR="006D36A5" w:rsidRPr="00B1234A">
        <w:rPr>
          <w:rFonts w:eastAsia="Times New Roman" w:cstheme="minorHAnsi"/>
          <w:sz w:val="22"/>
          <w:szCs w:val="22"/>
        </w:rPr>
        <w:br/>
      </w:r>
      <w:r w:rsidR="006D36A5" w:rsidRPr="00B1234A">
        <w:rPr>
          <w:rFonts w:cstheme="minorHAnsi"/>
          <w:color w:val="0070C0"/>
          <w:sz w:val="22"/>
          <w:szCs w:val="22"/>
        </w:rPr>
        <w:t>“</w:t>
      </w:r>
      <w:hyperlink r:id="rId23" w:history="1">
        <w:r w:rsidR="006D36A5" w:rsidRPr="00B1234A">
          <w:rPr>
            <w:rFonts w:eastAsia="Times New Roman" w:cstheme="minorHAnsi"/>
            <w:color w:val="0070C0"/>
            <w:sz w:val="22"/>
            <w:szCs w:val="22"/>
            <w:u w:val="single"/>
          </w:rPr>
          <w:t>Valid and Reliable Vertical Jump Testing for Basketball” -2019</w:t>
        </w:r>
      </w:hyperlink>
      <w:r w:rsidR="006D36A5" w:rsidRPr="00B1234A">
        <w:rPr>
          <w:rFonts w:eastAsia="Times New Roman" w:cstheme="minorHAnsi"/>
          <w:sz w:val="22"/>
          <w:szCs w:val="22"/>
        </w:rPr>
        <w:br/>
      </w:r>
      <w:hyperlink r:id="rId24" w:history="1">
        <w:r w:rsidR="006D36A5" w:rsidRPr="00B1234A">
          <w:rPr>
            <w:rFonts w:eastAsia="Times New Roman" w:cstheme="minorHAnsi"/>
            <w:color w:val="0070C0"/>
            <w:sz w:val="22"/>
            <w:szCs w:val="22"/>
            <w:u w:val="single"/>
          </w:rPr>
          <w:t>“Groin Injuries in Pro Soccer: Early Detection with Testing” – 2019</w:t>
        </w:r>
      </w:hyperlink>
      <w:r w:rsidR="006D36A5" w:rsidRPr="00B1234A">
        <w:rPr>
          <w:rFonts w:eastAsia="Times New Roman" w:cstheme="minorHAnsi"/>
          <w:color w:val="0070C0"/>
          <w:sz w:val="22"/>
          <w:szCs w:val="22"/>
        </w:rPr>
        <w:br/>
        <w:t>“</w:t>
      </w:r>
      <w:hyperlink r:id="rId25" w:history="1">
        <w:r w:rsidR="006D36A5" w:rsidRPr="00B1234A">
          <w:rPr>
            <w:rFonts w:eastAsia="Times New Roman" w:cstheme="minorHAnsi"/>
            <w:color w:val="0070C0"/>
            <w:sz w:val="22"/>
            <w:szCs w:val="22"/>
            <w:u w:val="single"/>
          </w:rPr>
          <w:t xml:space="preserve">Groin Injury Risk </w:t>
        </w:r>
        <w:r w:rsidR="00F018B6">
          <w:rPr>
            <w:rFonts w:eastAsia="Times New Roman" w:cstheme="minorHAnsi"/>
            <w:color w:val="0070C0"/>
            <w:sz w:val="22"/>
            <w:szCs w:val="22"/>
            <w:u w:val="single"/>
          </w:rPr>
          <w:t>Mitigation</w:t>
        </w:r>
        <w:r w:rsidR="006D36A5" w:rsidRPr="00B1234A">
          <w:rPr>
            <w:rFonts w:eastAsia="Times New Roman" w:cstheme="minorHAnsi"/>
            <w:color w:val="0070C0"/>
            <w:sz w:val="22"/>
            <w:szCs w:val="22"/>
            <w:u w:val="single"/>
          </w:rPr>
          <w:t xml:space="preserve"> in American Football”  -2019</w:t>
        </w:r>
      </w:hyperlink>
      <w:r w:rsidR="006D36A5" w:rsidRPr="00B1234A">
        <w:rPr>
          <w:rFonts w:cstheme="minorHAnsi"/>
          <w:color w:val="0070C0"/>
          <w:sz w:val="22"/>
          <w:szCs w:val="22"/>
        </w:rPr>
        <w:br/>
      </w:r>
      <w:r w:rsidR="00794691" w:rsidRPr="00B1234A">
        <w:rPr>
          <w:rFonts w:cstheme="minorHAnsi"/>
          <w:sz w:val="22"/>
          <w:szCs w:val="22"/>
        </w:rPr>
        <w:t>“</w:t>
      </w:r>
      <w:hyperlink r:id="rId26" w:history="1">
        <w:r w:rsidR="006D36A5" w:rsidRPr="00B1234A">
          <w:rPr>
            <w:rFonts w:eastAsia="Times New Roman" w:cstheme="minorHAnsi"/>
            <w:color w:val="0070C0"/>
            <w:sz w:val="22"/>
            <w:szCs w:val="22"/>
            <w:u w:val="single"/>
          </w:rPr>
          <w:t>Load Monitoring, Fatigue &amp; Recovery for NBA Team</w:t>
        </w:r>
        <w:r w:rsidR="00794691" w:rsidRPr="00B1234A">
          <w:rPr>
            <w:rFonts w:eastAsia="Times New Roman" w:cstheme="minorHAnsi"/>
            <w:color w:val="0070C0"/>
            <w:sz w:val="22"/>
            <w:szCs w:val="22"/>
            <w:u w:val="single"/>
          </w:rPr>
          <w:t>”</w:t>
        </w:r>
        <w:r w:rsidR="006D36A5" w:rsidRPr="00B1234A">
          <w:rPr>
            <w:rFonts w:eastAsia="Times New Roman" w:cstheme="minorHAnsi"/>
            <w:color w:val="0070C0"/>
            <w:sz w:val="22"/>
            <w:szCs w:val="22"/>
            <w:u w:val="single"/>
          </w:rPr>
          <w:t xml:space="preserve"> – 2020</w:t>
        </w:r>
        <w:r w:rsidR="006D36A5" w:rsidRPr="00B1234A">
          <w:rPr>
            <w:rFonts w:eastAsia="Times New Roman" w:cstheme="minorHAnsi"/>
            <w:color w:val="0070C0"/>
            <w:sz w:val="22"/>
            <w:szCs w:val="22"/>
            <w:u w:val="single"/>
          </w:rPr>
          <w:br/>
        </w:r>
      </w:hyperlink>
      <w:r w:rsidR="00794691" w:rsidRPr="00B1234A">
        <w:rPr>
          <w:rFonts w:eastAsia="Times New Roman" w:cstheme="minorHAnsi"/>
          <w:color w:val="0070C0"/>
          <w:sz w:val="22"/>
          <w:szCs w:val="22"/>
          <w:u w:val="single"/>
        </w:rPr>
        <w:t>“</w:t>
      </w:r>
      <w:hyperlink r:id="rId27" w:history="1">
        <w:r w:rsidR="006D36A5" w:rsidRPr="00B1234A">
          <w:rPr>
            <w:rFonts w:eastAsia="Times New Roman" w:cstheme="minorHAnsi"/>
            <w:color w:val="0070C0"/>
            <w:sz w:val="22"/>
            <w:szCs w:val="22"/>
            <w:u w:val="single"/>
          </w:rPr>
          <w:t>Why Monitor Acceleration &amp; Deceleration in Pro Basketball</w:t>
        </w:r>
        <w:r w:rsidR="00794691" w:rsidRPr="00B1234A">
          <w:rPr>
            <w:rFonts w:eastAsia="Times New Roman" w:cstheme="minorHAnsi"/>
            <w:color w:val="0070C0"/>
            <w:sz w:val="22"/>
            <w:szCs w:val="22"/>
            <w:u w:val="single"/>
          </w:rPr>
          <w:t>”</w:t>
        </w:r>
        <w:r w:rsidR="006D36A5" w:rsidRPr="00B1234A">
          <w:rPr>
            <w:rFonts w:eastAsia="Times New Roman" w:cstheme="minorHAnsi"/>
            <w:color w:val="0070C0"/>
            <w:sz w:val="22"/>
            <w:szCs w:val="22"/>
            <w:u w:val="single"/>
          </w:rPr>
          <w:t xml:space="preserve"> – 2019</w:t>
        </w:r>
      </w:hyperlink>
      <w:r w:rsidR="006D36A5" w:rsidRPr="00B1234A">
        <w:rPr>
          <w:rFonts w:eastAsia="Times New Roman" w:cstheme="minorHAnsi"/>
          <w:color w:val="0070C0"/>
          <w:sz w:val="22"/>
          <w:szCs w:val="22"/>
          <w:u w:val="single"/>
        </w:rPr>
        <w:br/>
      </w:r>
      <w:hyperlink r:id="rId28" w:history="1">
        <w:r w:rsidR="006D36A5" w:rsidRPr="00B1234A">
          <w:rPr>
            <w:rFonts w:eastAsia="Times New Roman" w:cstheme="minorHAnsi"/>
            <w:color w:val="0070C0"/>
            <w:sz w:val="22"/>
            <w:szCs w:val="22"/>
            <w:u w:val="single"/>
          </w:rPr>
          <w:t>“Blade Runner: The Limits of Being Human Ethical Debate”</w:t>
        </w:r>
      </w:hyperlink>
      <w:r w:rsidR="006D36A5" w:rsidRPr="00B1234A">
        <w:rPr>
          <w:rFonts w:eastAsia="Times New Roman" w:cstheme="minorHAnsi"/>
          <w:color w:val="0070C0"/>
          <w:sz w:val="22"/>
          <w:szCs w:val="22"/>
          <w:u w:val="single"/>
        </w:rPr>
        <w:t xml:space="preserve"> </w:t>
      </w:r>
      <w:r>
        <w:rPr>
          <w:rFonts w:eastAsia="Times New Roman" w:cstheme="minorHAnsi"/>
          <w:color w:val="0070C0"/>
          <w:sz w:val="22"/>
          <w:szCs w:val="22"/>
          <w:u w:val="single"/>
        </w:rPr>
        <w:t>–</w:t>
      </w:r>
      <w:r w:rsidR="006D36A5" w:rsidRPr="00B1234A">
        <w:rPr>
          <w:rFonts w:eastAsia="Times New Roman" w:cstheme="minorHAnsi"/>
          <w:color w:val="0070C0"/>
          <w:sz w:val="22"/>
          <w:szCs w:val="22"/>
          <w:u w:val="single"/>
        </w:rPr>
        <w:t xml:space="preserve"> 2019</w:t>
      </w:r>
      <w:r>
        <w:rPr>
          <w:rFonts w:eastAsia="Times New Roman" w:cstheme="minorHAnsi"/>
          <w:color w:val="0070C0"/>
          <w:sz w:val="22"/>
          <w:szCs w:val="22"/>
          <w:u w:val="single"/>
        </w:rPr>
        <w:br/>
      </w:r>
      <w:hyperlink r:id="rId29" w:history="1">
        <w:r w:rsidR="00D50F3E" w:rsidRPr="00C90C49">
          <w:rPr>
            <w:rStyle w:val="Hyperlink"/>
            <w:rFonts w:eastAsia="Times New Roman" w:cs="Times New Roman"/>
            <w:sz w:val="22"/>
            <w:szCs w:val="22"/>
          </w:rPr>
          <w:t>“</w:t>
        </w:r>
        <w:r w:rsidR="00D50F3E">
          <w:rPr>
            <w:rStyle w:val="Hyperlink"/>
            <w:rFonts w:eastAsia="Times New Roman" w:cs="Times New Roman"/>
            <w:sz w:val="22"/>
            <w:szCs w:val="22"/>
          </w:rPr>
          <w:t>Data Visualizations:</w:t>
        </w:r>
        <w:r w:rsidR="00D50F3E" w:rsidRPr="00C90C49">
          <w:rPr>
            <w:rStyle w:val="Hyperlink"/>
            <w:rFonts w:eastAsia="Times New Roman" w:cs="Times New Roman"/>
            <w:sz w:val="22"/>
            <w:szCs w:val="22"/>
          </w:rPr>
          <w:t xml:space="preserve"> Power 5 College Basketball Team”</w:t>
        </w:r>
      </w:hyperlink>
      <w:r w:rsidR="00D50F3E">
        <w:rPr>
          <w:rStyle w:val="Hyperlink"/>
          <w:rFonts w:eastAsia="Times New Roman" w:cs="Times New Roman"/>
          <w:sz w:val="22"/>
          <w:szCs w:val="22"/>
        </w:rPr>
        <w:br/>
      </w:r>
      <w:r w:rsidRPr="00157CDF">
        <w:rPr>
          <w:b/>
          <w:bCs/>
          <w:szCs w:val="22"/>
        </w:rPr>
        <w:t>-----------------------------------------------------------------</w:t>
      </w:r>
      <w:r>
        <w:rPr>
          <w:b/>
          <w:bCs/>
          <w:szCs w:val="22"/>
        </w:rPr>
        <w:t>--------</w:t>
      </w:r>
      <w:r w:rsidRPr="00157CDF">
        <w:rPr>
          <w:b/>
          <w:bCs/>
          <w:szCs w:val="22"/>
        </w:rPr>
        <w:t>-</w:t>
      </w:r>
      <w:r w:rsidR="00455D9C">
        <w:rPr>
          <w:b/>
          <w:bCs/>
          <w:szCs w:val="22"/>
        </w:rPr>
        <w:br/>
      </w:r>
      <w:r w:rsidR="0020682D">
        <w:br/>
      </w:r>
      <w:r w:rsidR="00794691">
        <w:t>“</w:t>
      </w:r>
      <w:hyperlink r:id="rId30" w:history="1">
        <w:r w:rsidR="00AC2F64" w:rsidRPr="00375D4A">
          <w:rPr>
            <w:rStyle w:val="Hyperlink"/>
            <w:rFonts w:eastAsia="Calibri" w:cs="Times New Roman"/>
            <w:color w:val="0070C0"/>
            <w:sz w:val="22"/>
            <w:szCs w:val="22"/>
          </w:rPr>
          <w:t>ACL for Female Soccer Player</w:t>
        </w:r>
        <w:r w:rsidR="00794691">
          <w:rPr>
            <w:rStyle w:val="Hyperlink"/>
            <w:rFonts w:eastAsia="Calibri" w:cs="Times New Roman"/>
            <w:color w:val="0070C0"/>
            <w:sz w:val="22"/>
            <w:szCs w:val="22"/>
          </w:rPr>
          <w:t>”</w:t>
        </w:r>
        <w:r w:rsidR="00AC2F64" w:rsidRPr="00375D4A">
          <w:rPr>
            <w:rStyle w:val="Hyperlink"/>
            <w:rFonts w:eastAsia="Calibri" w:cs="Times New Roman"/>
            <w:color w:val="0070C0"/>
            <w:sz w:val="22"/>
            <w:szCs w:val="22"/>
          </w:rPr>
          <w:t xml:space="preserve"> – DPT Capstone Project</w:t>
        </w:r>
        <w:r w:rsidR="006D36A5">
          <w:rPr>
            <w:rStyle w:val="Hyperlink"/>
            <w:rFonts w:eastAsia="Calibri" w:cs="Times New Roman"/>
            <w:color w:val="0070C0"/>
            <w:sz w:val="22"/>
            <w:szCs w:val="22"/>
          </w:rPr>
          <w:t xml:space="preserve"> - 2009</w:t>
        </w:r>
        <w:r w:rsidR="00AC2F64" w:rsidRPr="00375D4A">
          <w:rPr>
            <w:rStyle w:val="Hyperlink"/>
            <w:rFonts w:eastAsia="Calibri" w:cs="Times New Roman"/>
            <w:color w:val="0070C0"/>
            <w:sz w:val="22"/>
            <w:szCs w:val="22"/>
          </w:rPr>
          <w:t xml:space="preserve"> </w:t>
        </w:r>
      </w:hyperlink>
      <w:r w:rsidR="00AC2F64" w:rsidRPr="00375D4A">
        <w:rPr>
          <w:rFonts w:eastAsia="Calibri" w:cs="Times New Roman"/>
          <w:color w:val="0070C0"/>
          <w:sz w:val="22"/>
          <w:szCs w:val="22"/>
        </w:rPr>
        <w:br/>
      </w:r>
      <w:hyperlink r:id="rId31" w:history="1">
        <w:r w:rsidR="00AC2F64" w:rsidRPr="00375D4A">
          <w:rPr>
            <w:rFonts w:eastAsia="Times New Roman" w:cs="Times New Roman"/>
            <w:color w:val="0070C0"/>
            <w:sz w:val="22"/>
            <w:szCs w:val="22"/>
            <w:u w:val="single"/>
          </w:rPr>
          <w:t>Cothern, DC. “Stress Fractures of the Foot in Football”. Lower Extremity Review. July 2018.</w:t>
        </w:r>
      </w:hyperlink>
      <w:r w:rsidR="00AC2F64" w:rsidRPr="00375D4A">
        <w:rPr>
          <w:rFonts w:eastAsia="Times New Roman" w:cs="Times New Roman"/>
          <w:color w:val="0070C0"/>
          <w:sz w:val="22"/>
          <w:szCs w:val="22"/>
        </w:rPr>
        <w:br/>
      </w:r>
      <w:hyperlink r:id="rId32" w:history="1">
        <w:r w:rsidR="00AC2F64" w:rsidRPr="00375D4A">
          <w:rPr>
            <w:rFonts w:eastAsia="Times New Roman" w:cs="Times New Roman"/>
            <w:color w:val="0070C0"/>
            <w:sz w:val="22"/>
            <w:szCs w:val="22"/>
            <w:u w:val="single"/>
          </w:rPr>
          <w:t>“Is the Probability of Bad Sports Science Statistically Significant?”</w:t>
        </w:r>
      </w:hyperlink>
      <w:r w:rsidR="00AC2F64" w:rsidRPr="00FF61D0">
        <w:rPr>
          <w:rFonts w:eastAsia="Times New Roman" w:cs="Times New Roman"/>
          <w:sz w:val="22"/>
          <w:szCs w:val="22"/>
        </w:rPr>
        <w:t xml:space="preserve"> </w:t>
      </w:r>
      <w:r w:rsidR="00AC2F64" w:rsidRPr="00FF61D0">
        <w:rPr>
          <w:rFonts w:eastAsia="Times New Roman" w:cs="Times New Roman"/>
          <w:sz w:val="22"/>
          <w:szCs w:val="22"/>
        </w:rPr>
        <w:br/>
      </w:r>
      <w:hyperlink r:id="rId33" w:history="1">
        <w:r w:rsidR="00AC2F64" w:rsidRPr="00375D4A">
          <w:rPr>
            <w:rFonts w:eastAsia="Times New Roman" w:cs="Times New Roman"/>
            <w:color w:val="0070C0"/>
            <w:sz w:val="22"/>
            <w:szCs w:val="22"/>
            <w:u w:val="single"/>
          </w:rPr>
          <w:t>“Keeping Up with Joneses, Lis and Franc: Foot Injuries in College Football”</w:t>
        </w:r>
      </w:hyperlink>
      <w:r w:rsidR="00AC2F64" w:rsidRPr="00375D4A">
        <w:rPr>
          <w:rFonts w:eastAsia="Times New Roman" w:cs="Times New Roman"/>
          <w:color w:val="0070C0"/>
          <w:sz w:val="22"/>
          <w:szCs w:val="22"/>
        </w:rPr>
        <w:t xml:space="preserve"> </w:t>
      </w:r>
      <w:r w:rsidR="00AC2F64" w:rsidRPr="00FF61D0">
        <w:rPr>
          <w:rFonts w:eastAsia="Times New Roman" w:cs="Times New Roman"/>
          <w:sz w:val="22"/>
          <w:szCs w:val="22"/>
        </w:rPr>
        <w:br/>
      </w:r>
      <w:hyperlink r:id="rId34" w:history="1">
        <w:r w:rsidR="00AC2F64" w:rsidRPr="00375D4A">
          <w:rPr>
            <w:rFonts w:eastAsia="Times New Roman" w:cs="Times New Roman"/>
            <w:color w:val="0070C0"/>
            <w:sz w:val="22"/>
            <w:szCs w:val="22"/>
            <w:u w:val="single"/>
          </w:rPr>
          <w:t>“What is the Risk of Ignoring the Sports Science Revolution?”</w:t>
        </w:r>
      </w:hyperlink>
      <w:r w:rsidR="00AC2F64" w:rsidRPr="00375D4A">
        <w:rPr>
          <w:rFonts w:eastAsia="Times New Roman" w:cs="Times New Roman"/>
          <w:color w:val="0070C0"/>
          <w:sz w:val="22"/>
          <w:szCs w:val="22"/>
        </w:rPr>
        <w:t xml:space="preserve"> </w:t>
      </w:r>
      <w:r w:rsidR="00AC2F64" w:rsidRPr="00FF61D0">
        <w:rPr>
          <w:rFonts w:eastAsia="Times New Roman" w:cs="Times New Roman"/>
          <w:sz w:val="22"/>
          <w:szCs w:val="22"/>
        </w:rPr>
        <w:br/>
      </w:r>
      <w:hyperlink r:id="rId35" w:history="1">
        <w:r w:rsidR="00AC2F64" w:rsidRPr="00375D4A">
          <w:rPr>
            <w:rFonts w:eastAsia="Times New Roman" w:cs="Times New Roman"/>
            <w:color w:val="0070C0"/>
            <w:sz w:val="22"/>
            <w:szCs w:val="22"/>
            <w:u w:val="single"/>
          </w:rPr>
          <w:t xml:space="preserve">“Guide to Playing at Altitude for </w:t>
        </w:r>
        <w:r w:rsidR="00AC2F64">
          <w:rPr>
            <w:rFonts w:eastAsia="Times New Roman" w:cs="Times New Roman"/>
            <w:color w:val="0070C0"/>
            <w:sz w:val="22"/>
            <w:szCs w:val="22"/>
            <w:u w:val="single"/>
          </w:rPr>
          <w:t>Prep</w:t>
        </w:r>
        <w:r w:rsidR="00AC2F64" w:rsidRPr="00375D4A">
          <w:rPr>
            <w:rFonts w:eastAsia="Times New Roman" w:cs="Times New Roman"/>
            <w:color w:val="0070C0"/>
            <w:sz w:val="22"/>
            <w:szCs w:val="22"/>
            <w:u w:val="single"/>
          </w:rPr>
          <w:t xml:space="preserve"> for College Football Teams”</w:t>
        </w:r>
      </w:hyperlink>
      <w:r w:rsidR="00AC2F64" w:rsidRPr="00FF61D0">
        <w:rPr>
          <w:rFonts w:eastAsia="Times New Roman" w:cs="Times New Roman"/>
          <w:sz w:val="22"/>
          <w:szCs w:val="22"/>
        </w:rPr>
        <w:t xml:space="preserve"> </w:t>
      </w:r>
      <w:r w:rsidR="00AC2F64" w:rsidRPr="00FF61D0">
        <w:rPr>
          <w:rFonts w:eastAsia="Times New Roman" w:cs="Times New Roman"/>
          <w:sz w:val="22"/>
          <w:szCs w:val="22"/>
        </w:rPr>
        <w:br/>
      </w:r>
      <w:hyperlink r:id="rId36" w:history="1">
        <w:r w:rsidR="00AC2F64" w:rsidRPr="00375D4A">
          <w:rPr>
            <w:rFonts w:eastAsia="Times New Roman" w:cs="Times New Roman"/>
            <w:color w:val="0070C0"/>
            <w:sz w:val="22"/>
            <w:szCs w:val="22"/>
            <w:u w:val="single"/>
          </w:rPr>
          <w:t xml:space="preserve">“One Simple </w:t>
        </w:r>
        <w:r w:rsidR="00502358" w:rsidRPr="00502358">
          <w:rPr>
            <w:rFonts w:eastAsia="Times New Roman" w:cs="Times New Roman"/>
            <w:color w:val="0070C0"/>
            <w:sz w:val="22"/>
            <w:szCs w:val="22"/>
            <w:u w:val="single"/>
          </w:rPr>
          <w:t xml:space="preserve">Segway </w:t>
        </w:r>
        <w:r w:rsidR="00AC2F64" w:rsidRPr="00375D4A">
          <w:rPr>
            <w:rFonts w:eastAsia="Times New Roman" w:cs="Times New Roman"/>
            <w:color w:val="0070C0"/>
            <w:sz w:val="22"/>
            <w:szCs w:val="22"/>
            <w:u w:val="single"/>
          </w:rPr>
          <w:t>Way to Decrease the Risk of Concussions in American Football”</w:t>
        </w:r>
      </w:hyperlink>
      <w:r w:rsidR="00AC2F64" w:rsidRPr="00375D4A">
        <w:rPr>
          <w:rFonts w:eastAsia="Times New Roman" w:cs="Times New Roman"/>
          <w:color w:val="0070C0"/>
          <w:sz w:val="22"/>
          <w:szCs w:val="22"/>
        </w:rPr>
        <w:t xml:space="preserve">  </w:t>
      </w:r>
      <w:r w:rsidR="00AC2F64" w:rsidRPr="00FF61D0">
        <w:rPr>
          <w:rFonts w:eastAsia="Times New Roman" w:cs="Times New Roman"/>
          <w:sz w:val="22"/>
          <w:szCs w:val="22"/>
        </w:rPr>
        <w:br/>
      </w:r>
      <w:hyperlink r:id="rId37" w:history="1">
        <w:r w:rsidR="00AC2F64" w:rsidRPr="00375D4A">
          <w:rPr>
            <w:rFonts w:eastAsia="Times New Roman" w:cs="Times New Roman"/>
            <w:color w:val="0070C0"/>
            <w:sz w:val="22"/>
            <w:szCs w:val="22"/>
            <w:u w:val="single"/>
          </w:rPr>
          <w:t>“How to Choose the Right Sports Technology for College and Pro Teams”</w:t>
        </w:r>
      </w:hyperlink>
      <w:r w:rsidR="00AC2F64" w:rsidRPr="00375D4A">
        <w:rPr>
          <w:rFonts w:eastAsia="Times New Roman" w:cs="Times New Roman"/>
          <w:color w:val="0070C0"/>
          <w:sz w:val="22"/>
          <w:szCs w:val="22"/>
        </w:rPr>
        <w:t xml:space="preserve"> </w:t>
      </w:r>
      <w:r w:rsidR="00AC2F64" w:rsidRPr="00FF61D0">
        <w:rPr>
          <w:rFonts w:eastAsia="Times New Roman" w:cs="Times New Roman"/>
          <w:sz w:val="22"/>
          <w:szCs w:val="22"/>
        </w:rPr>
        <w:br/>
      </w:r>
      <w:hyperlink r:id="rId38" w:history="1">
        <w:r w:rsidR="00AC2F64" w:rsidRPr="00375D4A">
          <w:rPr>
            <w:rFonts w:eastAsia="Times New Roman" w:cs="Times New Roman"/>
            <w:color w:val="0070C0"/>
            <w:sz w:val="22"/>
            <w:szCs w:val="22"/>
            <w:u w:val="single"/>
          </w:rPr>
          <w:t>“Next Level Sports Medicine Conference Overview on SportsDiscovery.net”</w:t>
        </w:r>
      </w:hyperlink>
      <w:r w:rsidR="00AC2F64" w:rsidRPr="0058144B">
        <w:rPr>
          <w:rFonts w:eastAsia="Times New Roman" w:cs="Times New Roman"/>
          <w:sz w:val="18"/>
          <w:szCs w:val="18"/>
        </w:rPr>
        <w:t xml:space="preserve"> </w:t>
      </w:r>
      <w:r w:rsidR="00AC2F64" w:rsidRPr="00FF61D0">
        <w:rPr>
          <w:rFonts w:eastAsia="Times New Roman" w:cs="Times New Roman"/>
          <w:sz w:val="22"/>
          <w:szCs w:val="22"/>
        </w:rPr>
        <w:br/>
      </w:r>
      <w:hyperlink r:id="rId39" w:history="1">
        <w:r w:rsidR="00AC2F64" w:rsidRPr="00375D4A">
          <w:rPr>
            <w:rFonts w:eastAsia="Times New Roman" w:cs="Times New Roman"/>
            <w:color w:val="0070C0"/>
            <w:sz w:val="22"/>
            <w:szCs w:val="22"/>
            <w:u w:val="single"/>
          </w:rPr>
          <w:t xml:space="preserve">“Guide to Nutrition for College </w:t>
        </w:r>
        <w:r w:rsidR="00AC2F64">
          <w:rPr>
            <w:rFonts w:eastAsia="Times New Roman" w:cs="Times New Roman"/>
            <w:color w:val="0070C0"/>
            <w:sz w:val="22"/>
            <w:szCs w:val="22"/>
            <w:u w:val="single"/>
          </w:rPr>
          <w:t>&amp;</w:t>
        </w:r>
        <w:r w:rsidR="00AC2F64" w:rsidRPr="00375D4A">
          <w:rPr>
            <w:rFonts w:eastAsia="Times New Roman" w:cs="Times New Roman"/>
            <w:color w:val="0070C0"/>
            <w:sz w:val="22"/>
            <w:szCs w:val="22"/>
            <w:u w:val="single"/>
          </w:rPr>
          <w:t xml:space="preserve"> High School Basketball Teams”</w:t>
        </w:r>
      </w:hyperlink>
      <w:r w:rsidR="00AC2F64" w:rsidRPr="00375D4A">
        <w:rPr>
          <w:rFonts w:eastAsia="Times New Roman" w:cs="Times New Roman"/>
          <w:color w:val="0070C0"/>
          <w:sz w:val="22"/>
          <w:szCs w:val="22"/>
        </w:rPr>
        <w:t xml:space="preserve"> </w:t>
      </w:r>
      <w:r w:rsidR="00AC2F64" w:rsidRPr="00FF61D0">
        <w:rPr>
          <w:rFonts w:eastAsia="Times New Roman" w:cs="Times New Roman"/>
          <w:sz w:val="22"/>
          <w:szCs w:val="22"/>
        </w:rPr>
        <w:br/>
      </w:r>
      <w:r w:rsidR="00AC2F64">
        <w:rPr>
          <w:rFonts w:eastAsia="Times New Roman" w:cs="Times New Roman"/>
          <w:sz w:val="18"/>
          <w:szCs w:val="18"/>
        </w:rPr>
        <w:br/>
      </w:r>
      <w:r w:rsidR="00AC2F64" w:rsidRPr="00157CDF">
        <w:rPr>
          <w:b/>
          <w:bCs/>
          <w:szCs w:val="22"/>
        </w:rPr>
        <w:t>-----------------------------------------------------------------</w:t>
      </w:r>
      <w:r w:rsidR="00AC2F64">
        <w:rPr>
          <w:b/>
          <w:bCs/>
          <w:szCs w:val="22"/>
        </w:rPr>
        <w:t>--------</w:t>
      </w:r>
      <w:r w:rsidR="00AC2F64" w:rsidRPr="00157CDF">
        <w:rPr>
          <w:b/>
          <w:bCs/>
          <w:szCs w:val="22"/>
        </w:rPr>
        <w:t>-</w:t>
      </w:r>
    </w:p>
    <w:sdt>
      <w:sdtPr>
        <w:id w:val="1745452497"/>
        <w:placeholder>
          <w:docPart w:val="753BC106A88C4403B343796B352A2A4A"/>
        </w:placeholder>
        <w:temporary/>
        <w:showingPlcHdr/>
        <w15:appearance w15:val="hidden"/>
      </w:sdtPr>
      <w:sdtEndPr/>
      <w:sdtContent>
        <w:p w14:paraId="19FC45D3" w14:textId="77777777" w:rsidR="00AC2F64" w:rsidRDefault="00AC2F64" w:rsidP="00AC2F64">
          <w:pPr>
            <w:pStyle w:val="Heading3"/>
          </w:pPr>
          <w:r>
            <w:t>Education</w:t>
          </w:r>
        </w:p>
      </w:sdtContent>
    </w:sdt>
    <w:p w14:paraId="1369FC9A" w14:textId="576A28DB" w:rsidR="00502358" w:rsidRDefault="004A543A" w:rsidP="00502358">
      <w:pPr>
        <w:pStyle w:val="Heading4"/>
      </w:pPr>
      <w:bookmarkStart w:id="2" w:name="_Hlk39484633"/>
      <w:r>
        <w:t>Australian Catholic University</w:t>
      </w:r>
    </w:p>
    <w:p w14:paraId="35F1AC41" w14:textId="7A1713FC" w:rsidR="00502358" w:rsidRPr="00502358" w:rsidRDefault="00502358" w:rsidP="00502358">
      <w:pPr>
        <w:spacing w:after="0" w:line="240" w:lineRule="auto"/>
        <w:rPr>
          <w:bCs/>
          <w:sz w:val="22"/>
          <w:szCs w:val="22"/>
        </w:rPr>
      </w:pPr>
      <w:r>
        <w:rPr>
          <w:bCs/>
          <w:sz w:val="22"/>
          <w:szCs w:val="22"/>
        </w:rPr>
        <w:t>Master’s</w:t>
      </w:r>
      <w:r w:rsidR="004A543A">
        <w:rPr>
          <w:bCs/>
          <w:sz w:val="22"/>
          <w:szCs w:val="22"/>
        </w:rPr>
        <w:t xml:space="preserve"> in High Performance</w:t>
      </w:r>
    </w:p>
    <w:p w14:paraId="7E0F7E79" w14:textId="27B06A7B" w:rsidR="00AC2F64" w:rsidRDefault="00AC2F64" w:rsidP="00AC2F64">
      <w:pPr>
        <w:pStyle w:val="Heading4"/>
      </w:pPr>
      <w:r>
        <w:t xml:space="preserve">University of St. Augustine </w:t>
      </w:r>
    </w:p>
    <w:p w14:paraId="3373EB75" w14:textId="77777777" w:rsidR="00AC2F64" w:rsidRPr="007137CB" w:rsidRDefault="00AC2F64" w:rsidP="00AC2F64">
      <w:pPr>
        <w:spacing w:after="0" w:line="240" w:lineRule="auto"/>
        <w:rPr>
          <w:bCs/>
          <w:sz w:val="22"/>
          <w:szCs w:val="22"/>
        </w:rPr>
      </w:pPr>
      <w:r w:rsidRPr="007137CB">
        <w:rPr>
          <w:bCs/>
          <w:sz w:val="22"/>
          <w:szCs w:val="22"/>
        </w:rPr>
        <w:t>Doctorate in Physical Therapy – 2009</w:t>
      </w:r>
    </w:p>
    <w:bookmarkEnd w:id="2"/>
    <w:p w14:paraId="011CB8F5" w14:textId="77777777" w:rsidR="00AC2F64" w:rsidRDefault="00AC2F64" w:rsidP="00AC2F64">
      <w:pPr>
        <w:pStyle w:val="Heading4"/>
      </w:pPr>
      <w:r>
        <w:t>University of Central Arkansas</w:t>
      </w:r>
    </w:p>
    <w:p w14:paraId="45F02D20" w14:textId="19E913BF" w:rsidR="00AC2F64" w:rsidRPr="007137CB" w:rsidRDefault="00AC2F64" w:rsidP="00AC2F64">
      <w:pPr>
        <w:spacing w:after="0" w:line="240" w:lineRule="auto"/>
        <w:rPr>
          <w:bCs/>
          <w:sz w:val="22"/>
          <w:szCs w:val="22"/>
        </w:rPr>
      </w:pPr>
      <w:r w:rsidRPr="007137CB">
        <w:rPr>
          <w:bCs/>
          <w:sz w:val="22"/>
          <w:szCs w:val="22"/>
        </w:rPr>
        <w:t>Master’s in Physical Therapy – 1999</w:t>
      </w:r>
    </w:p>
    <w:p w14:paraId="29FFFF37" w14:textId="77777777" w:rsidR="00AC2F64" w:rsidRDefault="00AC2F64" w:rsidP="00AC2F64">
      <w:pPr>
        <w:pStyle w:val="Heading4"/>
      </w:pPr>
      <w:r>
        <w:t>University Central Arkansas</w:t>
      </w:r>
    </w:p>
    <w:p w14:paraId="5CEEB712" w14:textId="77777777" w:rsidR="00AC2F64" w:rsidRPr="007137CB" w:rsidRDefault="00AC2F64" w:rsidP="00AC2F64">
      <w:pPr>
        <w:spacing w:after="0" w:line="240" w:lineRule="auto"/>
        <w:rPr>
          <w:bCs/>
          <w:sz w:val="22"/>
          <w:szCs w:val="22"/>
        </w:rPr>
      </w:pPr>
      <w:r w:rsidRPr="007137CB">
        <w:rPr>
          <w:bCs/>
          <w:sz w:val="22"/>
          <w:szCs w:val="22"/>
        </w:rPr>
        <w:t>Bachelor of Science in Health Sciences – 1999</w:t>
      </w:r>
    </w:p>
    <w:p w14:paraId="4CF2226D" w14:textId="77777777" w:rsidR="00AC2F64" w:rsidRDefault="00AC2F64" w:rsidP="00AC2F64">
      <w:pPr>
        <w:pStyle w:val="Heading4"/>
      </w:pPr>
      <w:r>
        <w:t xml:space="preserve">University of Arkansas </w:t>
      </w:r>
    </w:p>
    <w:p w14:paraId="001F973A" w14:textId="2B3E7173" w:rsidR="00AC2F64" w:rsidRPr="007137CB" w:rsidRDefault="00AC2F64" w:rsidP="00AC2F64">
      <w:pPr>
        <w:spacing w:after="0" w:line="240" w:lineRule="auto"/>
        <w:rPr>
          <w:bCs/>
          <w:sz w:val="22"/>
          <w:szCs w:val="22"/>
        </w:rPr>
      </w:pPr>
      <w:r w:rsidRPr="007137CB">
        <w:rPr>
          <w:bCs/>
          <w:sz w:val="22"/>
          <w:szCs w:val="22"/>
        </w:rPr>
        <w:t>Bachelor of Science in Microbiology, Minor in Psychology – 1995</w:t>
      </w:r>
      <w:r w:rsidR="00455D9C">
        <w:rPr>
          <w:bCs/>
          <w:sz w:val="22"/>
          <w:szCs w:val="22"/>
        </w:rPr>
        <w:br/>
      </w:r>
      <w:r w:rsidR="006F671B">
        <w:rPr>
          <w:bCs/>
          <w:sz w:val="22"/>
          <w:szCs w:val="22"/>
        </w:rPr>
        <w:br/>
      </w:r>
      <w:r w:rsidR="006F671B">
        <w:rPr>
          <w:bCs/>
          <w:sz w:val="22"/>
          <w:szCs w:val="22"/>
        </w:rPr>
        <w:br/>
      </w:r>
    </w:p>
    <w:p w14:paraId="56F94790" w14:textId="77777777" w:rsidR="00AC2F64" w:rsidRPr="006F6CB4" w:rsidRDefault="00AC2F64" w:rsidP="00AC2F64">
      <w:pPr>
        <w:pStyle w:val="Heading2"/>
        <w:spacing w:before="120"/>
        <w:rPr>
          <w:rFonts w:asciiTheme="minorHAnsi" w:hAnsiTheme="minorHAnsi"/>
          <w:sz w:val="20"/>
          <w:szCs w:val="20"/>
        </w:rPr>
      </w:pPr>
      <w:bookmarkStart w:id="3" w:name="_Hlk17366994"/>
      <w:r w:rsidRPr="006F6CB4">
        <w:t>Professional</w:t>
      </w:r>
      <w:r>
        <w:t xml:space="preserve"> References </w:t>
      </w:r>
      <w:r w:rsidRPr="006F6CB4">
        <w:t xml:space="preserve"> </w:t>
      </w:r>
    </w:p>
    <w:p w14:paraId="343B41B2" w14:textId="77777777" w:rsidR="00AC2F64" w:rsidRPr="006F6CB4" w:rsidRDefault="00AC2F64" w:rsidP="00AC2F64">
      <w:pPr>
        <w:spacing w:after="0" w:line="240" w:lineRule="auto"/>
        <w:ind w:left="705"/>
        <w:rPr>
          <w:sz w:val="20"/>
          <w:szCs w:val="20"/>
        </w:rPr>
      </w:pPr>
      <w:r w:rsidRPr="006F6CB4">
        <w:rPr>
          <w:sz w:val="20"/>
          <w:szCs w:val="20"/>
        </w:rPr>
        <w:t>Roderick Moore Jr – Atlanta Falcons. Former</w:t>
      </w:r>
      <w:r>
        <w:rPr>
          <w:sz w:val="20"/>
          <w:szCs w:val="20"/>
        </w:rPr>
        <w:t xml:space="preserve">ly </w:t>
      </w:r>
      <w:r w:rsidRPr="006F6CB4">
        <w:rPr>
          <w:sz w:val="20"/>
          <w:szCs w:val="20"/>
        </w:rPr>
        <w:t xml:space="preserve">Vald Performance  </w:t>
      </w:r>
      <w:r w:rsidRPr="006F6CB4">
        <w:rPr>
          <w:sz w:val="20"/>
          <w:szCs w:val="20"/>
        </w:rPr>
        <w:br/>
        <w:t xml:space="preserve">Email: </w:t>
      </w:r>
      <w:hyperlink r:id="rId40" w:history="1">
        <w:r w:rsidRPr="006F6CB4">
          <w:rPr>
            <w:rStyle w:val="Hyperlink"/>
            <w:color w:val="auto"/>
            <w:sz w:val="20"/>
            <w:szCs w:val="20"/>
          </w:rPr>
          <w:t>r.moore@valdperformance.com</w:t>
        </w:r>
      </w:hyperlink>
      <w:r w:rsidRPr="006F6CB4">
        <w:rPr>
          <w:sz w:val="20"/>
          <w:szCs w:val="20"/>
          <w:u w:val="single"/>
        </w:rPr>
        <w:t>​</w:t>
      </w:r>
      <w:r w:rsidRPr="006F6CB4">
        <w:rPr>
          <w:sz w:val="20"/>
          <w:szCs w:val="20"/>
        </w:rPr>
        <w:t xml:space="preserve"> Cell Phone: 305-213-0085  </w:t>
      </w:r>
      <w:r w:rsidRPr="006F6CB4">
        <w:rPr>
          <w:sz w:val="20"/>
          <w:szCs w:val="20"/>
        </w:rPr>
        <w:br/>
      </w:r>
    </w:p>
    <w:p w14:paraId="60541E7B" w14:textId="77777777" w:rsidR="00AC2F64" w:rsidRPr="006F6CB4" w:rsidRDefault="00AC2F64" w:rsidP="00AC2F64">
      <w:pPr>
        <w:spacing w:after="0" w:line="240" w:lineRule="auto"/>
        <w:ind w:left="705"/>
        <w:rPr>
          <w:sz w:val="20"/>
          <w:szCs w:val="20"/>
        </w:rPr>
      </w:pPr>
      <w:r w:rsidRPr="006F6CB4">
        <w:rPr>
          <w:sz w:val="20"/>
          <w:szCs w:val="20"/>
        </w:rPr>
        <w:t>Mat Young – Business Development Manager – Catapult Sports</w:t>
      </w:r>
      <w:r w:rsidRPr="006F6CB4">
        <w:rPr>
          <w:sz w:val="20"/>
          <w:szCs w:val="20"/>
        </w:rPr>
        <w:br/>
        <w:t xml:space="preserve">Email: </w:t>
      </w:r>
      <w:hyperlink r:id="rId41" w:history="1">
        <w:r w:rsidRPr="006F6CB4">
          <w:rPr>
            <w:rStyle w:val="Hyperlink"/>
            <w:color w:val="auto"/>
            <w:sz w:val="20"/>
            <w:szCs w:val="20"/>
          </w:rPr>
          <w:t>mat.young@catapultsports.com</w:t>
        </w:r>
      </w:hyperlink>
      <w:r w:rsidRPr="006F6CB4">
        <w:rPr>
          <w:sz w:val="20"/>
          <w:szCs w:val="20"/>
        </w:rPr>
        <w:t xml:space="preserve"> Office: 978-447-5220 </w:t>
      </w:r>
      <w:r w:rsidRPr="006F6CB4">
        <w:rPr>
          <w:sz w:val="20"/>
          <w:szCs w:val="20"/>
        </w:rPr>
        <w:br/>
      </w:r>
    </w:p>
    <w:p w14:paraId="16224634" w14:textId="77777777" w:rsidR="00AC2F64" w:rsidRPr="006F6CB4" w:rsidRDefault="00AC2F64" w:rsidP="00AC2F64">
      <w:pPr>
        <w:spacing w:after="0" w:line="240" w:lineRule="auto"/>
        <w:ind w:left="705"/>
        <w:rPr>
          <w:sz w:val="20"/>
          <w:szCs w:val="20"/>
        </w:rPr>
      </w:pPr>
      <w:r w:rsidRPr="006F6CB4">
        <w:rPr>
          <w:sz w:val="20"/>
          <w:szCs w:val="20"/>
        </w:rPr>
        <w:t>Jose Fernandez – Head of Sports Science – Houston Astros</w:t>
      </w:r>
    </w:p>
    <w:p w14:paraId="3BEBF37C" w14:textId="77777777" w:rsidR="00AC2F64" w:rsidRPr="006F6CB4" w:rsidRDefault="00AC2F64" w:rsidP="00AC2F64">
      <w:pPr>
        <w:ind w:left="705"/>
        <w:rPr>
          <w:sz w:val="20"/>
          <w:szCs w:val="20"/>
        </w:rPr>
      </w:pPr>
      <w:r w:rsidRPr="006F6CB4">
        <w:rPr>
          <w:sz w:val="20"/>
          <w:szCs w:val="20"/>
        </w:rPr>
        <w:t xml:space="preserve">Email: </w:t>
      </w:r>
      <w:hyperlink r:id="rId42" w:history="1">
        <w:r w:rsidRPr="006F6CB4">
          <w:rPr>
            <w:rStyle w:val="Hyperlink"/>
            <w:color w:val="auto"/>
            <w:sz w:val="20"/>
            <w:szCs w:val="20"/>
          </w:rPr>
          <w:t>jose.fernandezdv@gmail.com</w:t>
        </w:r>
      </w:hyperlink>
      <w:r w:rsidRPr="006F6CB4">
        <w:rPr>
          <w:sz w:val="20"/>
          <w:szCs w:val="20"/>
        </w:rPr>
        <w:t xml:space="preserve"> Cell Phone: 346-212-8278</w:t>
      </w:r>
    </w:p>
    <w:p w14:paraId="2BD5D44B" w14:textId="3ED20FD2" w:rsidR="00AC2F64" w:rsidRPr="006F6CB4" w:rsidRDefault="0072598A" w:rsidP="00CA4079">
      <w:pPr>
        <w:spacing w:after="0" w:line="240" w:lineRule="auto"/>
        <w:ind w:left="705"/>
        <w:rPr>
          <w:sz w:val="20"/>
          <w:szCs w:val="20"/>
        </w:rPr>
      </w:pPr>
      <w:r>
        <w:rPr>
          <w:rFonts w:cstheme="minorHAnsi"/>
          <w:sz w:val="20"/>
          <w:szCs w:val="20"/>
        </w:rPr>
        <w:t xml:space="preserve">Tom Robinson – Director of Football Research -- Dallas Cowboys </w:t>
      </w:r>
      <w:r>
        <w:rPr>
          <w:rFonts w:cstheme="minorHAnsi"/>
          <w:sz w:val="20"/>
          <w:szCs w:val="20"/>
        </w:rPr>
        <w:br/>
      </w:r>
      <w:hyperlink r:id="rId43" w:history="1">
        <w:r w:rsidRPr="00AC1398">
          <w:rPr>
            <w:rStyle w:val="Hyperlink"/>
            <w:rFonts w:cstheme="minorHAnsi"/>
            <w:color w:val="auto"/>
            <w:sz w:val="20"/>
            <w:szCs w:val="20"/>
            <w:shd w:val="clear" w:color="auto" w:fill="FFFFFF"/>
          </w:rPr>
          <w:t>trobinson@dallascowboys.net</w:t>
        </w:r>
      </w:hyperlink>
      <w:r>
        <w:rPr>
          <w:rFonts w:cstheme="minorHAnsi"/>
          <w:sz w:val="20"/>
          <w:szCs w:val="20"/>
        </w:rPr>
        <w:t xml:space="preserve"> Cell Phone</w:t>
      </w:r>
      <w:r w:rsidRPr="00AC1398">
        <w:rPr>
          <w:rFonts w:cstheme="minorHAnsi"/>
          <w:sz w:val="20"/>
          <w:szCs w:val="20"/>
        </w:rPr>
        <w:t xml:space="preserve">: </w:t>
      </w:r>
      <w:r w:rsidRPr="00AC1398">
        <w:rPr>
          <w:rFonts w:cstheme="minorHAnsi"/>
          <w:color w:val="000000"/>
          <w:sz w:val="20"/>
          <w:szCs w:val="20"/>
          <w:shd w:val="clear" w:color="auto" w:fill="FFFFFF"/>
        </w:rPr>
        <w:t>512-658-7416</w:t>
      </w:r>
      <w:r>
        <w:rPr>
          <w:rFonts w:cstheme="minorHAnsi"/>
          <w:color w:val="000000"/>
          <w:sz w:val="20"/>
          <w:szCs w:val="20"/>
          <w:shd w:val="clear" w:color="auto" w:fill="FFFFFF"/>
        </w:rPr>
        <w:br/>
      </w:r>
      <w:r>
        <w:rPr>
          <w:rFonts w:cstheme="minorHAnsi"/>
          <w:color w:val="000000"/>
          <w:sz w:val="20"/>
          <w:szCs w:val="20"/>
          <w:shd w:val="clear" w:color="auto" w:fill="FFFFFF"/>
        </w:rPr>
        <w:br/>
      </w:r>
      <w:r w:rsidR="000E3183">
        <w:rPr>
          <w:rFonts w:cstheme="minorHAnsi"/>
          <w:color w:val="000000"/>
          <w:sz w:val="20"/>
          <w:szCs w:val="20"/>
          <w:shd w:val="clear" w:color="auto" w:fill="FFFFFF"/>
        </w:rPr>
        <w:t>Todd Barbour – Head Strength Coach – Washington St.</w:t>
      </w:r>
      <w:r w:rsidR="000E3183">
        <w:rPr>
          <w:rFonts w:cstheme="minorHAnsi"/>
          <w:color w:val="000000"/>
          <w:sz w:val="20"/>
          <w:szCs w:val="20"/>
          <w:shd w:val="clear" w:color="auto" w:fill="FFFFFF"/>
        </w:rPr>
        <w:br/>
      </w:r>
      <w:hyperlink r:id="rId44" w:history="1">
        <w:r w:rsidR="007070ED" w:rsidRPr="00BF2F2B">
          <w:rPr>
            <w:rStyle w:val="Hyperlink"/>
            <w:rFonts w:cstheme="minorHAnsi"/>
            <w:color w:val="auto"/>
            <w:sz w:val="20"/>
            <w:szCs w:val="20"/>
            <w:shd w:val="clear" w:color="auto" w:fill="FFFFFF"/>
          </w:rPr>
          <w:t>todd.barbour@wsu.edu</w:t>
        </w:r>
      </w:hyperlink>
      <w:r w:rsidR="007070ED" w:rsidRPr="00BF2F2B">
        <w:rPr>
          <w:rFonts w:cstheme="minorHAnsi"/>
          <w:sz w:val="20"/>
          <w:szCs w:val="20"/>
          <w:shd w:val="clear" w:color="auto" w:fill="FFFFFF"/>
        </w:rPr>
        <w:t xml:space="preserve"> C</w:t>
      </w:r>
      <w:r w:rsidR="007070ED">
        <w:rPr>
          <w:rFonts w:cstheme="minorHAnsi"/>
          <w:color w:val="000000"/>
          <w:sz w:val="20"/>
          <w:szCs w:val="20"/>
          <w:shd w:val="clear" w:color="auto" w:fill="FFFFFF"/>
        </w:rPr>
        <w:t xml:space="preserve">ell Phone: </w:t>
      </w:r>
      <w:r w:rsidR="001C6C3D">
        <w:rPr>
          <w:rFonts w:cstheme="minorHAnsi"/>
          <w:color w:val="000000"/>
          <w:sz w:val="20"/>
          <w:szCs w:val="20"/>
          <w:shd w:val="clear" w:color="auto" w:fill="FFFFFF"/>
        </w:rPr>
        <w:t>479-</w:t>
      </w:r>
      <w:r w:rsidR="003264B0">
        <w:rPr>
          <w:rFonts w:cstheme="minorHAnsi"/>
          <w:color w:val="000000"/>
          <w:sz w:val="20"/>
          <w:szCs w:val="20"/>
          <w:shd w:val="clear" w:color="auto" w:fill="FFFFFF"/>
        </w:rPr>
        <w:t>466-</w:t>
      </w:r>
      <w:r w:rsidR="00BF2F2B">
        <w:rPr>
          <w:rFonts w:cstheme="minorHAnsi"/>
          <w:color w:val="000000"/>
          <w:sz w:val="20"/>
          <w:szCs w:val="20"/>
          <w:shd w:val="clear" w:color="auto" w:fill="FFFFFF"/>
        </w:rPr>
        <w:t>1718</w:t>
      </w:r>
      <w:r w:rsidR="003F1070">
        <w:rPr>
          <w:rFonts w:cstheme="minorHAnsi"/>
          <w:color w:val="000000"/>
          <w:sz w:val="20"/>
          <w:szCs w:val="20"/>
          <w:shd w:val="clear" w:color="auto" w:fill="FFFFFF"/>
        </w:rPr>
        <w:br/>
      </w:r>
      <w:r w:rsidR="003F1070">
        <w:rPr>
          <w:rFonts w:cstheme="minorHAnsi"/>
          <w:color w:val="000000"/>
          <w:sz w:val="20"/>
          <w:szCs w:val="20"/>
          <w:shd w:val="clear" w:color="auto" w:fill="FFFFFF"/>
        </w:rPr>
        <w:br/>
      </w:r>
      <w:r w:rsidR="00AC2F64" w:rsidRPr="006F6CB4">
        <w:rPr>
          <w:sz w:val="20"/>
          <w:szCs w:val="20"/>
        </w:rPr>
        <w:t>Dave Richardson - Head Strength Coach – Arkansas Men’s &amp; Women’s Basketball</w:t>
      </w:r>
      <w:r w:rsidR="008C40D2">
        <w:rPr>
          <w:sz w:val="20"/>
          <w:szCs w:val="20"/>
        </w:rPr>
        <w:br/>
      </w:r>
      <w:r w:rsidR="00AC2F64" w:rsidRPr="006F6CB4">
        <w:rPr>
          <w:sz w:val="20"/>
          <w:szCs w:val="20"/>
        </w:rPr>
        <w:t xml:space="preserve">Email: </w:t>
      </w:r>
      <w:hyperlink r:id="rId45" w:history="1">
        <w:r w:rsidR="00AC2F64" w:rsidRPr="006F6CB4">
          <w:rPr>
            <w:rStyle w:val="Hyperlink"/>
            <w:color w:val="auto"/>
            <w:sz w:val="20"/>
            <w:szCs w:val="20"/>
          </w:rPr>
          <w:t>dr039@uark.edu</w:t>
        </w:r>
      </w:hyperlink>
      <w:r w:rsidR="00AC2F64" w:rsidRPr="006F6CB4">
        <w:rPr>
          <w:sz w:val="20"/>
          <w:szCs w:val="20"/>
        </w:rPr>
        <w:t xml:space="preserve"> </w:t>
      </w:r>
      <w:r w:rsidR="00BF2F2B">
        <w:rPr>
          <w:sz w:val="20"/>
          <w:szCs w:val="20"/>
        </w:rPr>
        <w:t>Cell P</w:t>
      </w:r>
      <w:r w:rsidR="00AC2F64" w:rsidRPr="006F6CB4">
        <w:rPr>
          <w:sz w:val="20"/>
          <w:szCs w:val="20"/>
        </w:rPr>
        <w:t xml:space="preserve">hone: </w:t>
      </w:r>
      <w:r w:rsidR="004361B4">
        <w:rPr>
          <w:color w:val="000000"/>
          <w:sz w:val="20"/>
          <w:szCs w:val="20"/>
          <w:shd w:val="clear" w:color="auto" w:fill="FFFFFF"/>
        </w:rPr>
        <w:t>614-531-0607</w:t>
      </w:r>
      <w:bookmarkEnd w:id="3"/>
      <w:r w:rsidR="00AC2F64" w:rsidRPr="006F6CB4">
        <w:rPr>
          <w:sz w:val="20"/>
          <w:szCs w:val="20"/>
        </w:rPr>
        <w:br/>
      </w:r>
    </w:p>
    <w:p w14:paraId="453E0CB3" w14:textId="77777777" w:rsidR="00AC2F64" w:rsidRDefault="00AC2F64" w:rsidP="00AC2F64">
      <w:pPr>
        <w:spacing w:after="0" w:line="240" w:lineRule="auto"/>
        <w:ind w:left="705"/>
        <w:rPr>
          <w:sz w:val="20"/>
          <w:szCs w:val="20"/>
        </w:rPr>
      </w:pPr>
      <w:r w:rsidRPr="006F6CB4">
        <w:rPr>
          <w:sz w:val="20"/>
          <w:szCs w:val="20"/>
        </w:rPr>
        <w:t xml:space="preserve">Mark O’Neal – Former Head Athletic Trainer - Chicago Cubs and </w:t>
      </w:r>
      <w:r>
        <w:rPr>
          <w:sz w:val="20"/>
          <w:szCs w:val="20"/>
        </w:rPr>
        <w:br/>
      </w:r>
      <w:r w:rsidRPr="006F6CB4">
        <w:rPr>
          <w:sz w:val="20"/>
          <w:szCs w:val="20"/>
        </w:rPr>
        <w:t>University of Arkansas – Cell Phone: 773-439-9208</w:t>
      </w:r>
    </w:p>
    <w:p w14:paraId="787A057E" w14:textId="35BAADF6" w:rsidR="00AC2F64" w:rsidRPr="006E31CC" w:rsidRDefault="00AC2F64" w:rsidP="00AC2F64">
      <w:pPr>
        <w:spacing w:after="0" w:line="240" w:lineRule="auto"/>
        <w:ind w:left="705"/>
        <w:rPr>
          <w:rFonts w:cstheme="minorHAnsi"/>
          <w:sz w:val="20"/>
          <w:szCs w:val="20"/>
        </w:rPr>
      </w:pPr>
      <w:r>
        <w:rPr>
          <w:sz w:val="20"/>
          <w:szCs w:val="20"/>
        </w:rPr>
        <w:br/>
      </w:r>
      <w:r w:rsidRPr="006E31CC">
        <w:rPr>
          <w:rFonts w:cstheme="minorHAnsi"/>
          <w:sz w:val="20"/>
          <w:szCs w:val="20"/>
        </w:rPr>
        <w:t xml:space="preserve">Alex Mortensen – Offensive Assistant – Alabama </w:t>
      </w:r>
      <w:r w:rsidR="004165BC">
        <w:rPr>
          <w:rFonts w:cstheme="minorHAnsi"/>
          <w:sz w:val="20"/>
          <w:szCs w:val="20"/>
        </w:rPr>
        <w:br/>
      </w:r>
      <w:r w:rsidRPr="00AC1398">
        <w:rPr>
          <w:rFonts w:cstheme="minorHAnsi"/>
          <w:sz w:val="20"/>
          <w:szCs w:val="20"/>
          <w:u w:val="single"/>
        </w:rPr>
        <w:t>alex.mortensen724@gmail.com</w:t>
      </w:r>
      <w:r w:rsidRPr="006E31CC">
        <w:rPr>
          <w:rFonts w:cstheme="minorHAnsi"/>
          <w:sz w:val="20"/>
          <w:szCs w:val="20"/>
        </w:rPr>
        <w:t xml:space="preserve"> Cell</w:t>
      </w:r>
      <w:r w:rsidR="00AC1398">
        <w:rPr>
          <w:rFonts w:cstheme="minorHAnsi"/>
          <w:sz w:val="20"/>
          <w:szCs w:val="20"/>
        </w:rPr>
        <w:t xml:space="preserve"> Phone</w:t>
      </w:r>
      <w:r w:rsidRPr="006E31CC">
        <w:rPr>
          <w:rFonts w:cstheme="minorHAnsi"/>
          <w:sz w:val="20"/>
          <w:szCs w:val="20"/>
        </w:rPr>
        <w:t>: 479-225-2337</w:t>
      </w:r>
      <w:r w:rsidR="004165BC">
        <w:rPr>
          <w:rFonts w:cstheme="minorHAnsi"/>
          <w:sz w:val="20"/>
          <w:szCs w:val="20"/>
        </w:rPr>
        <w:br/>
      </w:r>
      <w:r w:rsidR="004165BC">
        <w:rPr>
          <w:rFonts w:cstheme="minorHAnsi"/>
          <w:sz w:val="20"/>
          <w:szCs w:val="20"/>
        </w:rPr>
        <w:br/>
      </w:r>
      <w:r w:rsidRPr="006E31CC">
        <w:rPr>
          <w:rFonts w:cstheme="minorHAnsi"/>
          <w:sz w:val="20"/>
          <w:szCs w:val="20"/>
        </w:rPr>
        <w:br/>
      </w:r>
    </w:p>
    <w:p w14:paraId="7C31A423" w14:textId="77777777" w:rsidR="00AC2F64" w:rsidRPr="006F6CB4" w:rsidRDefault="00AC2F64" w:rsidP="00AC2F64">
      <w:pPr>
        <w:pStyle w:val="Heading2"/>
        <w:spacing w:before="120"/>
        <w:rPr>
          <w:rFonts w:ascii="Open Sans" w:hAnsi="Open Sans"/>
          <w:sz w:val="20"/>
          <w:szCs w:val="20"/>
        </w:rPr>
      </w:pPr>
      <w:r w:rsidRPr="00B92C36">
        <w:rPr>
          <w:rFonts w:ascii="Open Sans" w:hAnsi="Open Sans"/>
          <w:sz w:val="20"/>
          <w:szCs w:val="20"/>
        </w:rPr>
        <w:br/>
      </w:r>
    </w:p>
    <w:p w14:paraId="1772CC2D" w14:textId="77777777" w:rsidR="00AC2F64" w:rsidRPr="006F6CB4" w:rsidRDefault="00AC2F64" w:rsidP="00AC2F64">
      <w:pPr>
        <w:spacing w:after="0" w:line="240" w:lineRule="auto"/>
        <w:ind w:left="705"/>
        <w:rPr>
          <w:rFonts w:ascii="Open Sans" w:hAnsi="Open Sans"/>
          <w:sz w:val="20"/>
          <w:szCs w:val="20"/>
        </w:rPr>
      </w:pPr>
    </w:p>
    <w:p w14:paraId="68C9DF56" w14:textId="77777777" w:rsidR="00FE2FCA" w:rsidRPr="00581FC8" w:rsidRDefault="00FE2FCA" w:rsidP="002403A2"/>
    <w:sectPr w:rsidR="00FE2FCA" w:rsidRPr="00581FC8" w:rsidSect="00AC70CE">
      <w:headerReference w:type="default" r:id="rId46"/>
      <w:pgSz w:w="12240" w:h="15840"/>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A04A9" w14:textId="77777777" w:rsidR="0027134F" w:rsidRDefault="0027134F" w:rsidP="00187B92">
      <w:pPr>
        <w:spacing w:after="0" w:line="240" w:lineRule="auto"/>
      </w:pPr>
      <w:r>
        <w:separator/>
      </w:r>
    </w:p>
  </w:endnote>
  <w:endnote w:type="continuationSeparator" w:id="0">
    <w:p w14:paraId="52EA55D6" w14:textId="77777777" w:rsidR="0027134F" w:rsidRDefault="0027134F"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90E3C" w14:textId="77777777" w:rsidR="0027134F" w:rsidRDefault="0027134F" w:rsidP="00187B92">
      <w:pPr>
        <w:spacing w:after="0" w:line="240" w:lineRule="auto"/>
      </w:pPr>
      <w:r>
        <w:separator/>
      </w:r>
    </w:p>
  </w:footnote>
  <w:footnote w:type="continuationSeparator" w:id="0">
    <w:p w14:paraId="64F1446A" w14:textId="77777777" w:rsidR="0027134F" w:rsidRDefault="0027134F"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8465"/>
      <w:docPartObj>
        <w:docPartGallery w:val="Page Numbers (Top of Page)"/>
        <w:docPartUnique/>
      </w:docPartObj>
    </w:sdtPr>
    <w:sdtEndPr>
      <w:rPr>
        <w:noProof/>
      </w:rPr>
    </w:sdtEndPr>
    <w:sdtContent>
      <w:p w14:paraId="10EBD5E3" w14:textId="77777777" w:rsidR="00D411F3" w:rsidRDefault="00187B92">
        <w:pPr>
          <w:pStyle w:val="Header"/>
        </w:pPr>
        <w:r>
          <w:fldChar w:fldCharType="begin"/>
        </w:r>
        <w:r>
          <w:instrText xml:space="preserve"> PAGE   \* MERGEFORMAT </w:instrText>
        </w:r>
        <w:r>
          <w:fldChar w:fldCharType="separate"/>
        </w:r>
        <w:r w:rsidR="006B6D95">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3EE3D4E2" wp14:editId="456ABAAB">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2C0739" w14:paraId="7346FFF1" w14:textId="77777777" w:rsidTr="002C0739">
                                <w:trPr>
                                  <w:tblHeader/>
                                </w:trPr>
                                <w:tc>
                                  <w:tcPr>
                                    <w:tcW w:w="1959" w:type="dxa"/>
                                  </w:tcPr>
                                  <w:sdt>
                                    <w:sdtPr>
                                      <w:alias w:val="Your Name"/>
                                      <w:tag w:val="Your Name"/>
                                      <w:id w:val="1777370408"/>
                                      <w:placeholder>
                                        <w:docPart w:val="6C6AC4BCFBC1492FB6178E7D4482366C"/>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218F084C" w14:textId="77777777" w:rsidR="002C0739" w:rsidRPr="00187B92" w:rsidRDefault="009603B7" w:rsidP="00187B92">
                                        <w:pPr>
                                          <w:pStyle w:val="Title"/>
                                        </w:pPr>
                                        <w:r>
                                          <w:t>Dr. D. Chris cothern</w:t>
                                        </w:r>
                                        <w:r>
                                          <w:br/>
                                          <w:t>PT, CSCS, CES, PES</w:t>
                                        </w:r>
                                      </w:p>
                                    </w:sdtContent>
                                  </w:sdt>
                                  <w:p w14:paraId="073E120C" w14:textId="43179073" w:rsidR="002C0739" w:rsidRPr="00970D57" w:rsidRDefault="0027134F" w:rsidP="00D411F3">
                                    <w:pPr>
                                      <w:pStyle w:val="Subtitle"/>
                                    </w:pPr>
                                    <w:sdt>
                                      <w:sdtPr>
                                        <w:alias w:val="Position Title"/>
                                        <w:tag w:val=""/>
                                        <w:id w:val="839120990"/>
                                        <w:placeholder>
                                          <w:docPart w:val="135F2AD51FE943D78D6DA014F4EBB300"/>
                                        </w:placeholder>
                                        <w:dataBinding w:prefixMappings="xmlns:ns0='http://schemas.microsoft.com/office/2006/coverPageProps' " w:xpath="/ns0:CoverPageProperties[1]/ns0:CompanyAddress[1]" w:storeItemID="{55AF091B-3C7A-41E3-B477-F2FDAA23CFDA}"/>
                                        <w15:appearance w15:val="hidden"/>
                                        <w:text w:multiLine="1"/>
                                      </w:sdtPr>
                                      <w:sdtEndPr/>
                                      <w:sdtContent>
                                        <w:r w:rsidR="00BE3408">
                                          <w:br/>
                                          <w:t>479-200-7024</w:t>
                                        </w:r>
                                        <w:r w:rsidR="00BE3408">
                                          <w:br/>
                                          <w:t>Chris@athleteplus.net</w:t>
                                        </w:r>
                                      </w:sdtContent>
                                    </w:sdt>
                                  </w:p>
                                </w:tc>
                              </w:tr>
                            </w:tbl>
                            <w:p w14:paraId="05D5B97D" w14:textId="77777777" w:rsidR="00D411F3" w:rsidRDefault="00D411F3"/>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3D4E2" id="_x0000_t202" coordsize="21600,21600" o:spt="202" path="m,l,21600r21600,l21600,xe">
                  <v:stroke joinstyle="miter"/>
                  <v:path gradientshapeok="t" o:connecttype="rect"/>
                </v:shapetype>
                <v:shape id="_x0000_s1028"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2C0739" w14:paraId="7346FFF1" w14:textId="77777777" w:rsidTr="002C0739">
                          <w:trPr>
                            <w:tblHeader/>
                          </w:trPr>
                          <w:tc>
                            <w:tcPr>
                              <w:tcW w:w="1959" w:type="dxa"/>
                            </w:tcPr>
                            <w:sdt>
                              <w:sdtPr>
                                <w:alias w:val="Your Name"/>
                                <w:tag w:val="Your Name"/>
                                <w:id w:val="1777370408"/>
                                <w:placeholder>
                                  <w:docPart w:val="6C6AC4BCFBC1492FB6178E7D4482366C"/>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218F084C" w14:textId="77777777" w:rsidR="002C0739" w:rsidRPr="00187B92" w:rsidRDefault="009603B7" w:rsidP="00187B92">
                                  <w:pPr>
                                    <w:pStyle w:val="Title"/>
                                  </w:pPr>
                                  <w:r>
                                    <w:t>Dr. D. Chris cothern</w:t>
                                  </w:r>
                                  <w:r>
                                    <w:br/>
                                    <w:t>PT, CSCS, CES, PES</w:t>
                                  </w:r>
                                </w:p>
                              </w:sdtContent>
                            </w:sdt>
                            <w:p w14:paraId="073E120C" w14:textId="43179073" w:rsidR="002C0739" w:rsidRPr="00970D57" w:rsidRDefault="0027134F" w:rsidP="00D411F3">
                              <w:pPr>
                                <w:pStyle w:val="Subtitle"/>
                              </w:pPr>
                              <w:sdt>
                                <w:sdtPr>
                                  <w:alias w:val="Position Title"/>
                                  <w:tag w:val=""/>
                                  <w:id w:val="839120990"/>
                                  <w:placeholder>
                                    <w:docPart w:val="135F2AD51FE943D78D6DA014F4EBB300"/>
                                  </w:placeholder>
                                  <w:dataBinding w:prefixMappings="xmlns:ns0='http://schemas.microsoft.com/office/2006/coverPageProps' " w:xpath="/ns0:CoverPageProperties[1]/ns0:CompanyAddress[1]" w:storeItemID="{55AF091B-3C7A-41E3-B477-F2FDAA23CFDA}"/>
                                  <w15:appearance w15:val="hidden"/>
                                  <w:text w:multiLine="1"/>
                                </w:sdtPr>
                                <w:sdtEndPr/>
                                <w:sdtContent>
                                  <w:r w:rsidR="00BE3408">
                                    <w:br/>
                                    <w:t>479-200-7024</w:t>
                                  </w:r>
                                  <w:r w:rsidR="00BE3408">
                                    <w:br/>
                                    <w:t>Chris@athleteplus.net</w:t>
                                  </w:r>
                                </w:sdtContent>
                              </w:sdt>
                            </w:p>
                          </w:tc>
                        </w:tr>
                      </w:tbl>
                      <w:p w14:paraId="05D5B97D" w14:textId="77777777" w:rsidR="00D411F3" w:rsidRDefault="00D411F3"/>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3EF4"/>
    <w:multiLevelType w:val="hybridMultilevel"/>
    <w:tmpl w:val="9932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20F64"/>
    <w:multiLevelType w:val="hybridMultilevel"/>
    <w:tmpl w:val="4C44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F2B4C"/>
    <w:multiLevelType w:val="hybridMultilevel"/>
    <w:tmpl w:val="5578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DE0497"/>
    <w:multiLevelType w:val="multilevel"/>
    <w:tmpl w:val="9262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9250E2"/>
    <w:multiLevelType w:val="hybridMultilevel"/>
    <w:tmpl w:val="80E0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B7"/>
    <w:rsid w:val="00002606"/>
    <w:rsid w:val="000155B1"/>
    <w:rsid w:val="00023832"/>
    <w:rsid w:val="0002710E"/>
    <w:rsid w:val="00027A6F"/>
    <w:rsid w:val="00027B8E"/>
    <w:rsid w:val="000454FB"/>
    <w:rsid w:val="00046ABA"/>
    <w:rsid w:val="00064E3A"/>
    <w:rsid w:val="00067519"/>
    <w:rsid w:val="00084706"/>
    <w:rsid w:val="0009791F"/>
    <w:rsid w:val="000A289B"/>
    <w:rsid w:val="000B0AD9"/>
    <w:rsid w:val="000C5989"/>
    <w:rsid w:val="000E059E"/>
    <w:rsid w:val="000E28FB"/>
    <w:rsid w:val="000E3183"/>
    <w:rsid w:val="000F756A"/>
    <w:rsid w:val="000F7A67"/>
    <w:rsid w:val="00111292"/>
    <w:rsid w:val="0011134A"/>
    <w:rsid w:val="0011367A"/>
    <w:rsid w:val="00115741"/>
    <w:rsid w:val="001458EE"/>
    <w:rsid w:val="001511EE"/>
    <w:rsid w:val="00157B6F"/>
    <w:rsid w:val="00186047"/>
    <w:rsid w:val="001877F5"/>
    <w:rsid w:val="00187B92"/>
    <w:rsid w:val="00196FEA"/>
    <w:rsid w:val="001B04D5"/>
    <w:rsid w:val="001B55DB"/>
    <w:rsid w:val="001C66C1"/>
    <w:rsid w:val="001C6C3D"/>
    <w:rsid w:val="001E2583"/>
    <w:rsid w:val="001F162E"/>
    <w:rsid w:val="001F7881"/>
    <w:rsid w:val="00203203"/>
    <w:rsid w:val="0020682D"/>
    <w:rsid w:val="00212499"/>
    <w:rsid w:val="00225856"/>
    <w:rsid w:val="002403A2"/>
    <w:rsid w:val="0024305F"/>
    <w:rsid w:val="002432AF"/>
    <w:rsid w:val="002507A7"/>
    <w:rsid w:val="00255DC4"/>
    <w:rsid w:val="002641CB"/>
    <w:rsid w:val="00266DD4"/>
    <w:rsid w:val="0027134F"/>
    <w:rsid w:val="00276C46"/>
    <w:rsid w:val="00293B83"/>
    <w:rsid w:val="00297D5D"/>
    <w:rsid w:val="002B319A"/>
    <w:rsid w:val="002C0739"/>
    <w:rsid w:val="002C3AA0"/>
    <w:rsid w:val="002D0890"/>
    <w:rsid w:val="002D20C3"/>
    <w:rsid w:val="002D258B"/>
    <w:rsid w:val="002D3053"/>
    <w:rsid w:val="002D3D4B"/>
    <w:rsid w:val="002D6C92"/>
    <w:rsid w:val="002E1502"/>
    <w:rsid w:val="002F670B"/>
    <w:rsid w:val="00300B64"/>
    <w:rsid w:val="00301C77"/>
    <w:rsid w:val="00307D1E"/>
    <w:rsid w:val="003264B0"/>
    <w:rsid w:val="003265A7"/>
    <w:rsid w:val="00331017"/>
    <w:rsid w:val="00355456"/>
    <w:rsid w:val="00367737"/>
    <w:rsid w:val="003707E3"/>
    <w:rsid w:val="003717AD"/>
    <w:rsid w:val="00375D4A"/>
    <w:rsid w:val="003779A5"/>
    <w:rsid w:val="00380D03"/>
    <w:rsid w:val="00382C94"/>
    <w:rsid w:val="003842DA"/>
    <w:rsid w:val="0038535E"/>
    <w:rsid w:val="0039505A"/>
    <w:rsid w:val="003A7874"/>
    <w:rsid w:val="003B6725"/>
    <w:rsid w:val="003E5AB2"/>
    <w:rsid w:val="003F1070"/>
    <w:rsid w:val="003F76A2"/>
    <w:rsid w:val="004165BC"/>
    <w:rsid w:val="0041735A"/>
    <w:rsid w:val="004331B9"/>
    <w:rsid w:val="00434C7B"/>
    <w:rsid w:val="004361B4"/>
    <w:rsid w:val="00445EFC"/>
    <w:rsid w:val="00450611"/>
    <w:rsid w:val="00455D9C"/>
    <w:rsid w:val="004605D5"/>
    <w:rsid w:val="00474EFC"/>
    <w:rsid w:val="00483225"/>
    <w:rsid w:val="00484AB9"/>
    <w:rsid w:val="00486E5D"/>
    <w:rsid w:val="004964A3"/>
    <w:rsid w:val="004A40D7"/>
    <w:rsid w:val="004A4E65"/>
    <w:rsid w:val="004A543A"/>
    <w:rsid w:val="004B5C35"/>
    <w:rsid w:val="004C04BB"/>
    <w:rsid w:val="004C7973"/>
    <w:rsid w:val="004D23BC"/>
    <w:rsid w:val="004D49D3"/>
    <w:rsid w:val="004E045E"/>
    <w:rsid w:val="004E72AD"/>
    <w:rsid w:val="004E7E4E"/>
    <w:rsid w:val="004F1969"/>
    <w:rsid w:val="004F7EBF"/>
    <w:rsid w:val="005002E0"/>
    <w:rsid w:val="00500376"/>
    <w:rsid w:val="00502358"/>
    <w:rsid w:val="00502AFE"/>
    <w:rsid w:val="00516C4C"/>
    <w:rsid w:val="0052240D"/>
    <w:rsid w:val="005335C1"/>
    <w:rsid w:val="00542B67"/>
    <w:rsid w:val="00543C5D"/>
    <w:rsid w:val="00571EA3"/>
    <w:rsid w:val="00581FC8"/>
    <w:rsid w:val="005A0751"/>
    <w:rsid w:val="005B2FCF"/>
    <w:rsid w:val="005B6398"/>
    <w:rsid w:val="005B6B9B"/>
    <w:rsid w:val="005E608A"/>
    <w:rsid w:val="005E6FE8"/>
    <w:rsid w:val="00601AA2"/>
    <w:rsid w:val="00601C72"/>
    <w:rsid w:val="00603FE8"/>
    <w:rsid w:val="00606E80"/>
    <w:rsid w:val="006071E6"/>
    <w:rsid w:val="006122CD"/>
    <w:rsid w:val="00614CA9"/>
    <w:rsid w:val="0062322B"/>
    <w:rsid w:val="006244DA"/>
    <w:rsid w:val="00625ECB"/>
    <w:rsid w:val="00635C2C"/>
    <w:rsid w:val="00640361"/>
    <w:rsid w:val="00646031"/>
    <w:rsid w:val="00660808"/>
    <w:rsid w:val="00667D98"/>
    <w:rsid w:val="0067220B"/>
    <w:rsid w:val="00676E17"/>
    <w:rsid w:val="00682A76"/>
    <w:rsid w:val="00682F6F"/>
    <w:rsid w:val="006A1258"/>
    <w:rsid w:val="006A3CE7"/>
    <w:rsid w:val="006B6D95"/>
    <w:rsid w:val="006C2791"/>
    <w:rsid w:val="006C33E7"/>
    <w:rsid w:val="006C51C6"/>
    <w:rsid w:val="006D36A5"/>
    <w:rsid w:val="006D69AF"/>
    <w:rsid w:val="006D7587"/>
    <w:rsid w:val="006E0A82"/>
    <w:rsid w:val="006E362A"/>
    <w:rsid w:val="006F2297"/>
    <w:rsid w:val="006F3215"/>
    <w:rsid w:val="006F64AB"/>
    <w:rsid w:val="006F671B"/>
    <w:rsid w:val="006F756E"/>
    <w:rsid w:val="006F7A5F"/>
    <w:rsid w:val="007070ED"/>
    <w:rsid w:val="00710D6A"/>
    <w:rsid w:val="007213DE"/>
    <w:rsid w:val="0072598A"/>
    <w:rsid w:val="00745CDC"/>
    <w:rsid w:val="00746B70"/>
    <w:rsid w:val="007540C7"/>
    <w:rsid w:val="00775EB8"/>
    <w:rsid w:val="007802DE"/>
    <w:rsid w:val="0078135C"/>
    <w:rsid w:val="00794691"/>
    <w:rsid w:val="007C3638"/>
    <w:rsid w:val="007C7CED"/>
    <w:rsid w:val="007D7C68"/>
    <w:rsid w:val="007E607B"/>
    <w:rsid w:val="007F111B"/>
    <w:rsid w:val="007F3441"/>
    <w:rsid w:val="007F4CD0"/>
    <w:rsid w:val="007F70E0"/>
    <w:rsid w:val="00827207"/>
    <w:rsid w:val="00846B9E"/>
    <w:rsid w:val="00847762"/>
    <w:rsid w:val="008549A0"/>
    <w:rsid w:val="00860EEE"/>
    <w:rsid w:val="00861C3A"/>
    <w:rsid w:val="00870787"/>
    <w:rsid w:val="00876754"/>
    <w:rsid w:val="008949AC"/>
    <w:rsid w:val="00895CB8"/>
    <w:rsid w:val="008A2452"/>
    <w:rsid w:val="008A5621"/>
    <w:rsid w:val="008C33FB"/>
    <w:rsid w:val="008C40D2"/>
    <w:rsid w:val="008C5E94"/>
    <w:rsid w:val="008C7B7B"/>
    <w:rsid w:val="00907707"/>
    <w:rsid w:val="0091130B"/>
    <w:rsid w:val="00911A27"/>
    <w:rsid w:val="0092288A"/>
    <w:rsid w:val="00926DEA"/>
    <w:rsid w:val="00937F34"/>
    <w:rsid w:val="0094677F"/>
    <w:rsid w:val="0094743B"/>
    <w:rsid w:val="00952A2D"/>
    <w:rsid w:val="009603B7"/>
    <w:rsid w:val="00971BB2"/>
    <w:rsid w:val="00972F3D"/>
    <w:rsid w:val="00973E56"/>
    <w:rsid w:val="009763CF"/>
    <w:rsid w:val="0097672D"/>
    <w:rsid w:val="00977629"/>
    <w:rsid w:val="00983D7F"/>
    <w:rsid w:val="00984931"/>
    <w:rsid w:val="00985FFF"/>
    <w:rsid w:val="009B5E0A"/>
    <w:rsid w:val="009C2E46"/>
    <w:rsid w:val="009D125C"/>
    <w:rsid w:val="009D2B49"/>
    <w:rsid w:val="009E2F77"/>
    <w:rsid w:val="00A00B15"/>
    <w:rsid w:val="00A05689"/>
    <w:rsid w:val="00A07F71"/>
    <w:rsid w:val="00A453B3"/>
    <w:rsid w:val="00A5799B"/>
    <w:rsid w:val="00A57CE2"/>
    <w:rsid w:val="00A62ABD"/>
    <w:rsid w:val="00A64145"/>
    <w:rsid w:val="00A66BF4"/>
    <w:rsid w:val="00A67717"/>
    <w:rsid w:val="00A87522"/>
    <w:rsid w:val="00A95DF1"/>
    <w:rsid w:val="00AA0163"/>
    <w:rsid w:val="00AA25DB"/>
    <w:rsid w:val="00AA2CD2"/>
    <w:rsid w:val="00AA4E50"/>
    <w:rsid w:val="00AA66A7"/>
    <w:rsid w:val="00AA766D"/>
    <w:rsid w:val="00AB5FBB"/>
    <w:rsid w:val="00AC1398"/>
    <w:rsid w:val="00AC2F64"/>
    <w:rsid w:val="00AC70CE"/>
    <w:rsid w:val="00AD1D91"/>
    <w:rsid w:val="00AF2FF6"/>
    <w:rsid w:val="00AF6896"/>
    <w:rsid w:val="00AF79DC"/>
    <w:rsid w:val="00B07F30"/>
    <w:rsid w:val="00B1234A"/>
    <w:rsid w:val="00B128EE"/>
    <w:rsid w:val="00B14884"/>
    <w:rsid w:val="00B167F2"/>
    <w:rsid w:val="00B3527D"/>
    <w:rsid w:val="00B717A7"/>
    <w:rsid w:val="00B728E9"/>
    <w:rsid w:val="00B8288D"/>
    <w:rsid w:val="00B873DC"/>
    <w:rsid w:val="00B93908"/>
    <w:rsid w:val="00BA5CEC"/>
    <w:rsid w:val="00BD0520"/>
    <w:rsid w:val="00BD270D"/>
    <w:rsid w:val="00BE2CDE"/>
    <w:rsid w:val="00BE3408"/>
    <w:rsid w:val="00BF1043"/>
    <w:rsid w:val="00BF2B3D"/>
    <w:rsid w:val="00BF2F2B"/>
    <w:rsid w:val="00BF3388"/>
    <w:rsid w:val="00C03035"/>
    <w:rsid w:val="00C109E5"/>
    <w:rsid w:val="00C114A4"/>
    <w:rsid w:val="00C17B83"/>
    <w:rsid w:val="00C2195C"/>
    <w:rsid w:val="00C35480"/>
    <w:rsid w:val="00C43D9B"/>
    <w:rsid w:val="00C520FE"/>
    <w:rsid w:val="00C60EB3"/>
    <w:rsid w:val="00C66153"/>
    <w:rsid w:val="00C7015F"/>
    <w:rsid w:val="00C73DF2"/>
    <w:rsid w:val="00C81FB6"/>
    <w:rsid w:val="00C848CA"/>
    <w:rsid w:val="00C90C49"/>
    <w:rsid w:val="00C91FD7"/>
    <w:rsid w:val="00CA0D1D"/>
    <w:rsid w:val="00CA4079"/>
    <w:rsid w:val="00CA7628"/>
    <w:rsid w:val="00CC0A4D"/>
    <w:rsid w:val="00CD7B9C"/>
    <w:rsid w:val="00CF0BD2"/>
    <w:rsid w:val="00CF2072"/>
    <w:rsid w:val="00D411F3"/>
    <w:rsid w:val="00D44194"/>
    <w:rsid w:val="00D464D2"/>
    <w:rsid w:val="00D50F3E"/>
    <w:rsid w:val="00D55B14"/>
    <w:rsid w:val="00D6408A"/>
    <w:rsid w:val="00D70063"/>
    <w:rsid w:val="00D72626"/>
    <w:rsid w:val="00D95AE3"/>
    <w:rsid w:val="00D961EA"/>
    <w:rsid w:val="00DA03D9"/>
    <w:rsid w:val="00DA26A6"/>
    <w:rsid w:val="00DA5E00"/>
    <w:rsid w:val="00DA6062"/>
    <w:rsid w:val="00DD35D7"/>
    <w:rsid w:val="00DD3AE9"/>
    <w:rsid w:val="00DD3DE0"/>
    <w:rsid w:val="00E01ECE"/>
    <w:rsid w:val="00E046D9"/>
    <w:rsid w:val="00E059BB"/>
    <w:rsid w:val="00E136CC"/>
    <w:rsid w:val="00E14DA1"/>
    <w:rsid w:val="00E17FA1"/>
    <w:rsid w:val="00E21D1E"/>
    <w:rsid w:val="00E22CC2"/>
    <w:rsid w:val="00E2367E"/>
    <w:rsid w:val="00E265F7"/>
    <w:rsid w:val="00E271A4"/>
    <w:rsid w:val="00E27746"/>
    <w:rsid w:val="00E279A9"/>
    <w:rsid w:val="00E27AB8"/>
    <w:rsid w:val="00E30050"/>
    <w:rsid w:val="00E343EF"/>
    <w:rsid w:val="00E52EFB"/>
    <w:rsid w:val="00E531B3"/>
    <w:rsid w:val="00E72333"/>
    <w:rsid w:val="00E827DA"/>
    <w:rsid w:val="00E84162"/>
    <w:rsid w:val="00E858E2"/>
    <w:rsid w:val="00E85F8E"/>
    <w:rsid w:val="00E865E5"/>
    <w:rsid w:val="00E9339D"/>
    <w:rsid w:val="00EA74C6"/>
    <w:rsid w:val="00EB3CDC"/>
    <w:rsid w:val="00EB4C65"/>
    <w:rsid w:val="00EB6DB5"/>
    <w:rsid w:val="00EC462F"/>
    <w:rsid w:val="00EC54FE"/>
    <w:rsid w:val="00EE6B3B"/>
    <w:rsid w:val="00EF24F0"/>
    <w:rsid w:val="00F018B6"/>
    <w:rsid w:val="00F069E9"/>
    <w:rsid w:val="00F074AD"/>
    <w:rsid w:val="00F0768A"/>
    <w:rsid w:val="00F077DC"/>
    <w:rsid w:val="00F11DC7"/>
    <w:rsid w:val="00F11E1E"/>
    <w:rsid w:val="00F13A39"/>
    <w:rsid w:val="00F15C74"/>
    <w:rsid w:val="00F25DE6"/>
    <w:rsid w:val="00F45AE6"/>
    <w:rsid w:val="00F4748E"/>
    <w:rsid w:val="00F519C5"/>
    <w:rsid w:val="00F70E00"/>
    <w:rsid w:val="00F75D14"/>
    <w:rsid w:val="00F902D8"/>
    <w:rsid w:val="00F9274C"/>
    <w:rsid w:val="00F92F0F"/>
    <w:rsid w:val="00FB1BB4"/>
    <w:rsid w:val="00FD7C04"/>
    <w:rsid w:val="00FE0320"/>
    <w:rsid w:val="00FE2FCA"/>
    <w:rsid w:val="00FE52FF"/>
    <w:rsid w:val="00FF4C62"/>
    <w:rsid w:val="00FF61D0"/>
    <w:rsid w:val="00FF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189E"/>
  <w15:chartTrackingRefBased/>
  <w15:docId w15:val="{A3DAC59F-B07B-4FCB-B825-FD648CFE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paragraph" w:styleId="ListParagraph">
    <w:name w:val="List Paragraph"/>
    <w:basedOn w:val="Normal"/>
    <w:uiPriority w:val="34"/>
    <w:qFormat/>
    <w:rsid w:val="002B319A"/>
    <w:pPr>
      <w:spacing w:after="160"/>
      <w:ind w:left="720"/>
      <w:contextualSpacing/>
    </w:pPr>
    <w:rPr>
      <w:sz w:val="22"/>
      <w:szCs w:val="22"/>
    </w:rPr>
  </w:style>
  <w:style w:type="character" w:styleId="Hyperlink">
    <w:name w:val="Hyperlink"/>
    <w:basedOn w:val="DefaultParagraphFont"/>
    <w:uiPriority w:val="99"/>
    <w:unhideWhenUsed/>
    <w:rsid w:val="00500376"/>
    <w:rPr>
      <w:color w:val="0563C1" w:themeColor="hyperlink"/>
      <w:u w:val="single"/>
    </w:rPr>
  </w:style>
  <w:style w:type="character" w:styleId="UnresolvedMention">
    <w:name w:val="Unresolved Mention"/>
    <w:basedOn w:val="DefaultParagraphFont"/>
    <w:uiPriority w:val="99"/>
    <w:semiHidden/>
    <w:unhideWhenUsed/>
    <w:rsid w:val="00500376"/>
    <w:rPr>
      <w:color w:val="605E5C"/>
      <w:shd w:val="clear" w:color="auto" w:fill="E1DFDD"/>
    </w:rPr>
  </w:style>
  <w:style w:type="character" w:styleId="FollowedHyperlink">
    <w:name w:val="FollowedHyperlink"/>
    <w:basedOn w:val="DefaultParagraphFont"/>
    <w:uiPriority w:val="99"/>
    <w:semiHidden/>
    <w:unhideWhenUsed/>
    <w:rsid w:val="00F15C74"/>
    <w:rPr>
      <w:color w:val="954F72" w:themeColor="followedHyperlink"/>
      <w:u w:val="single"/>
    </w:rPr>
  </w:style>
  <w:style w:type="paragraph" w:styleId="BalloonText">
    <w:name w:val="Balloon Text"/>
    <w:basedOn w:val="Normal"/>
    <w:link w:val="BalloonTextChar"/>
    <w:uiPriority w:val="99"/>
    <w:semiHidden/>
    <w:unhideWhenUsed/>
    <w:rsid w:val="000A28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8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3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mXTk0LwFZ24" TargetMode="External"/><Relationship Id="rId18" Type="http://schemas.openxmlformats.org/officeDocument/2006/relationships/hyperlink" Target="https://www.youtube.com/watch?v=mXTk0LwFZ24" TargetMode="External"/><Relationship Id="rId26" Type="http://schemas.openxmlformats.org/officeDocument/2006/relationships/hyperlink" Target="https://softball.info/wp-content/uploads/2020/04/Load-Monitoring-Fatigue-and-Recovery-for-Example-National-Basketball-Association-Team-2020-2.pdf" TargetMode="External"/><Relationship Id="rId39" Type="http://schemas.openxmlformats.org/officeDocument/2006/relationships/hyperlink" Target="https://softball.info/wp-content/uploads/2020/05/Guide-to-Nutrition-for-College-Basketball-from-Experts.pdf" TargetMode="External"/><Relationship Id="rId21" Type="http://schemas.openxmlformats.org/officeDocument/2006/relationships/hyperlink" Target="https://softball.info/wp-content/uploads/2021/02/DECEL-12-17-20-Full-Draft.pdf" TargetMode="External"/><Relationship Id="rId34" Type="http://schemas.openxmlformats.org/officeDocument/2006/relationships/hyperlink" Target="https://softball.info/wp-content/uploads/2020/05/What-is-the-risk-of-ignoring-the-Sports-Science-revolution-2017-with-references-full.pdf" TargetMode="External"/><Relationship Id="rId42" Type="http://schemas.openxmlformats.org/officeDocument/2006/relationships/hyperlink" Target="mailto:jose.fernandezdv@gmail.co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rtfi.sh/b0q3MEschRc" TargetMode="External"/><Relationship Id="rId29" Type="http://schemas.openxmlformats.org/officeDocument/2006/relationships/hyperlink" Target="https://softball.info/wp-content/uploads/2020/05/PL-Visualizations-Player-names-blacked-out-2019-20.pdf" TargetMode="External"/><Relationship Id="rId11" Type="http://schemas.openxmlformats.org/officeDocument/2006/relationships/hyperlink" Target="https://dartfi.sh/b0q3MEschRc" TargetMode="External"/><Relationship Id="rId24" Type="http://schemas.openxmlformats.org/officeDocument/2006/relationships/hyperlink" Target="https://www.youtube.com/watch?v=_3Ki01CVSo8" TargetMode="External"/><Relationship Id="rId32" Type="http://schemas.openxmlformats.org/officeDocument/2006/relationships/hyperlink" Target="https://softball.info/wp-content/uploads/2019/07/Keeping-up-with-the-Joneses-Lis-and-Franc_-Foot-Injuries-in-Football.pdf" TargetMode="External"/><Relationship Id="rId37" Type="http://schemas.openxmlformats.org/officeDocument/2006/relationships/hyperlink" Target="https://softball.info/wp-content/uploads/2020/04/How-Do-You-Choose-the-Right-Sports-Technology-Company.pdf" TargetMode="External"/><Relationship Id="rId40" Type="http://schemas.openxmlformats.org/officeDocument/2006/relationships/hyperlink" Target="mailto:r.moore@valdperformance.com" TargetMode="External"/><Relationship Id="rId45" Type="http://schemas.openxmlformats.org/officeDocument/2006/relationships/hyperlink" Target="mailto:dr039@uark.edu" TargetMode="External"/><Relationship Id="rId5" Type="http://schemas.openxmlformats.org/officeDocument/2006/relationships/webSettings" Target="webSettings.xml"/><Relationship Id="rId15" Type="http://schemas.openxmlformats.org/officeDocument/2006/relationships/hyperlink" Target="https://softball.info/freethrows/" TargetMode="External"/><Relationship Id="rId23" Type="http://schemas.openxmlformats.org/officeDocument/2006/relationships/hyperlink" Target="https://www.youtube.com/watch?v=K4U5iAUo5JQ&amp;feature=youtu.be" TargetMode="External"/><Relationship Id="rId28" Type="http://schemas.openxmlformats.org/officeDocument/2006/relationships/hyperlink" Target="https://softball.info/wp-content/uploads/2020/04/Final-Paper-Pistorius.pdf" TargetMode="External"/><Relationship Id="rId36" Type="http://schemas.openxmlformats.org/officeDocument/2006/relationships/hyperlink" Target="https://softball.info/wp-content/uploads/2020/04/Atta-Boy-Helmet-Slaps.pdf" TargetMode="External"/><Relationship Id="rId49" Type="http://schemas.openxmlformats.org/officeDocument/2006/relationships/theme" Target="theme/theme1.xml"/><Relationship Id="rId10" Type="http://schemas.openxmlformats.org/officeDocument/2006/relationships/hyperlink" Target="http://www.chriscothern.com" TargetMode="External"/><Relationship Id="rId19" Type="http://schemas.openxmlformats.org/officeDocument/2006/relationships/hyperlink" Target="https://www.youtube.com/watch?v=db3Jajvnf_w" TargetMode="External"/><Relationship Id="rId31" Type="http://schemas.openxmlformats.org/officeDocument/2006/relationships/hyperlink" Target="https://lermagazine.com/cover_story/stress-fractures-of-the-foot-in-football" TargetMode="External"/><Relationship Id="rId44" Type="http://schemas.openxmlformats.org/officeDocument/2006/relationships/hyperlink" Target="mailto:todd.barbour@wsu.edu"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www.youtube.com/watch?v=db3Jajvnf_w" TargetMode="External"/><Relationship Id="rId22" Type="http://schemas.openxmlformats.org/officeDocument/2006/relationships/hyperlink" Target="https://secureservercdn.net/198.71.233.161/db5.68a.myftpupload.com/wp-content/uploads/2020/05/Annual-Periodization-Plan-Baseball-Project-2019.xlsx" TargetMode="External"/><Relationship Id="rId27" Type="http://schemas.openxmlformats.org/officeDocument/2006/relationships/hyperlink" Target="https://softball.info/wp-content/uploads/2020/04/Why-Monitor-Accel-and-Decel-in-NBA-2019.png" TargetMode="External"/><Relationship Id="rId30" Type="http://schemas.openxmlformats.org/officeDocument/2006/relationships/hyperlink" Target="https://db5.68a.myftpupload.com/wp-content/uploads/2020/05/Post-ACL-Rehab-Project-2009.pdf" TargetMode="External"/><Relationship Id="rId35" Type="http://schemas.openxmlformats.org/officeDocument/2006/relationships/hyperlink" Target="https://softball.info/wp-content/uploads/2020/04/Guide-to-Traveling-and-Playing-at-Altitude-2018.pdf" TargetMode="External"/><Relationship Id="rId43" Type="http://schemas.openxmlformats.org/officeDocument/2006/relationships/hyperlink" Target="mailto:trobinson@dallascowboys.net"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WFnGL_0zhjk&amp;t=9s" TargetMode="External"/><Relationship Id="rId17" Type="http://schemas.openxmlformats.org/officeDocument/2006/relationships/hyperlink" Target="https://www.youtube.com/watch?v=WFnGL_0zhjk&amp;t=9s" TargetMode="External"/><Relationship Id="rId25" Type="http://schemas.openxmlformats.org/officeDocument/2006/relationships/hyperlink" Target="https://www.youtube.com/watch?v=b9Ojw3O2oBY&amp;t=10s" TargetMode="External"/><Relationship Id="rId33" Type="http://schemas.openxmlformats.org/officeDocument/2006/relationships/hyperlink" Target="https://softball.info/wp-content/uploads/2019/07/Keeping-up-with-the-Joneses-Lis-and-Franc_-Foot-Injuries-in-Football.pdf" TargetMode="External"/><Relationship Id="rId38" Type="http://schemas.openxmlformats.org/officeDocument/2006/relationships/hyperlink" Target="https://softball.info/wp-content/uploads/2020/05/2019-Orlando-Magic-Conference-Review-for-Sports-Discovery.pdf" TargetMode="External"/><Relationship Id="rId46" Type="http://schemas.openxmlformats.org/officeDocument/2006/relationships/header" Target="header1.xml"/><Relationship Id="rId20" Type="http://schemas.openxmlformats.org/officeDocument/2006/relationships/hyperlink" Target="https://softball.info/freethrows/" TargetMode="External"/><Relationship Id="rId41" Type="http://schemas.openxmlformats.org/officeDocument/2006/relationships/hyperlink" Target="mailto:mat.young@catapultsports.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Resume%20(Profess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1BFE1079D44BD095AB13DC3800096E"/>
        <w:category>
          <w:name w:val="General"/>
          <w:gallery w:val="placeholder"/>
        </w:category>
        <w:types>
          <w:type w:val="bbPlcHdr"/>
        </w:types>
        <w:behaviors>
          <w:behavior w:val="content"/>
        </w:behaviors>
        <w:guid w:val="{C4EB64FD-4FED-4175-9468-176B22026BF8}"/>
      </w:docPartPr>
      <w:docPartBody>
        <w:p w:rsidR="00392103" w:rsidRDefault="000D320B">
          <w:pPr>
            <w:pStyle w:val="731BFE1079D44BD095AB13DC3800096E"/>
          </w:pPr>
          <w:r>
            <w:rPr>
              <w:rStyle w:val="PlaceholderText"/>
            </w:rPr>
            <w:t>Your Name</w:t>
          </w:r>
        </w:p>
      </w:docPartBody>
    </w:docPart>
    <w:docPart>
      <w:docPartPr>
        <w:name w:val="D5515D617F664EE78AD616C06602571F"/>
        <w:category>
          <w:name w:val="General"/>
          <w:gallery w:val="placeholder"/>
        </w:category>
        <w:types>
          <w:type w:val="bbPlcHdr"/>
        </w:types>
        <w:behaviors>
          <w:behavior w:val="content"/>
        </w:behaviors>
        <w:guid w:val="{95F2D55C-EFCE-41ED-B7F3-DCE713F693EF}"/>
      </w:docPartPr>
      <w:docPartBody>
        <w:p w:rsidR="00392103" w:rsidRDefault="000D320B">
          <w:pPr>
            <w:pStyle w:val="D5515D617F664EE78AD616C06602571F"/>
          </w:pPr>
          <w:r>
            <w:t>Position Title</w:t>
          </w:r>
        </w:p>
      </w:docPartBody>
    </w:docPart>
    <w:docPart>
      <w:docPartPr>
        <w:name w:val="6C6AC4BCFBC1492FB6178E7D4482366C"/>
        <w:category>
          <w:name w:val="General"/>
          <w:gallery w:val="placeholder"/>
        </w:category>
        <w:types>
          <w:type w:val="bbPlcHdr"/>
        </w:types>
        <w:behaviors>
          <w:behavior w:val="content"/>
        </w:behaviors>
        <w:guid w:val="{8ADFE8A7-08CE-4816-8489-01AC88DD7371}"/>
      </w:docPartPr>
      <w:docPartBody>
        <w:p w:rsidR="00392103" w:rsidRDefault="000D320B">
          <w:pPr>
            <w:pStyle w:val="6C6AC4BCFBC1492FB6178E7D4482366C"/>
          </w:pPr>
          <w:r>
            <w:t>Your Name</w:t>
          </w:r>
        </w:p>
      </w:docPartBody>
    </w:docPart>
    <w:docPart>
      <w:docPartPr>
        <w:name w:val="135F2AD51FE943D78D6DA014F4EBB300"/>
        <w:category>
          <w:name w:val="General"/>
          <w:gallery w:val="placeholder"/>
        </w:category>
        <w:types>
          <w:type w:val="bbPlcHdr"/>
        </w:types>
        <w:behaviors>
          <w:behavior w:val="content"/>
        </w:behaviors>
        <w:guid w:val="{94AD9B6A-0EED-4807-9529-5F2740B7F478}"/>
      </w:docPartPr>
      <w:docPartBody>
        <w:p w:rsidR="00392103" w:rsidRDefault="000D320B">
          <w:pPr>
            <w:pStyle w:val="135F2AD51FE943D78D6DA014F4EBB300"/>
          </w:pPr>
          <w:r>
            <w:t>Position Title</w:t>
          </w:r>
        </w:p>
      </w:docPartBody>
    </w:docPart>
    <w:docPart>
      <w:docPartPr>
        <w:name w:val="753BC106A88C4403B343796B352A2A4A"/>
        <w:category>
          <w:name w:val="General"/>
          <w:gallery w:val="placeholder"/>
        </w:category>
        <w:types>
          <w:type w:val="bbPlcHdr"/>
        </w:types>
        <w:behaviors>
          <w:behavior w:val="content"/>
        </w:behaviors>
        <w:guid w:val="{583E450D-9AE1-4D1B-9ADD-39913D4EBDEC}"/>
      </w:docPartPr>
      <w:docPartBody>
        <w:p w:rsidR="00945EEF" w:rsidRDefault="000C3536" w:rsidP="000C3536">
          <w:pPr>
            <w:pStyle w:val="753BC106A88C4403B343796B352A2A4A"/>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0B"/>
    <w:rsid w:val="000201E9"/>
    <w:rsid w:val="000B0151"/>
    <w:rsid w:val="000C3536"/>
    <w:rsid w:val="000D320B"/>
    <w:rsid w:val="00121BD2"/>
    <w:rsid w:val="00160C8D"/>
    <w:rsid w:val="002400C3"/>
    <w:rsid w:val="00304B77"/>
    <w:rsid w:val="00312A53"/>
    <w:rsid w:val="00323176"/>
    <w:rsid w:val="0035771F"/>
    <w:rsid w:val="00392103"/>
    <w:rsid w:val="003A412B"/>
    <w:rsid w:val="0042033B"/>
    <w:rsid w:val="00461D4A"/>
    <w:rsid w:val="00482737"/>
    <w:rsid w:val="00550B35"/>
    <w:rsid w:val="0057764B"/>
    <w:rsid w:val="0059630F"/>
    <w:rsid w:val="007625B4"/>
    <w:rsid w:val="007A5C6B"/>
    <w:rsid w:val="00816B42"/>
    <w:rsid w:val="008C4E85"/>
    <w:rsid w:val="00945EEF"/>
    <w:rsid w:val="00A07CC9"/>
    <w:rsid w:val="00C31F8C"/>
    <w:rsid w:val="00C6116A"/>
    <w:rsid w:val="00CD0735"/>
    <w:rsid w:val="00DB7755"/>
    <w:rsid w:val="00DD1F40"/>
    <w:rsid w:val="00EE0531"/>
    <w:rsid w:val="00FF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536"/>
    <w:rPr>
      <w:color w:val="808080"/>
    </w:rPr>
  </w:style>
  <w:style w:type="paragraph" w:customStyle="1" w:styleId="731BFE1079D44BD095AB13DC3800096E">
    <w:name w:val="731BFE1079D44BD095AB13DC3800096E"/>
  </w:style>
  <w:style w:type="paragraph" w:customStyle="1" w:styleId="D5515D617F664EE78AD616C06602571F">
    <w:name w:val="D5515D617F664EE78AD616C06602571F"/>
  </w:style>
  <w:style w:type="paragraph" w:customStyle="1" w:styleId="6C6AC4BCFBC1492FB6178E7D4482366C">
    <w:name w:val="6C6AC4BCFBC1492FB6178E7D4482366C"/>
  </w:style>
  <w:style w:type="paragraph" w:customStyle="1" w:styleId="135F2AD51FE943D78D6DA014F4EBB300">
    <w:name w:val="135F2AD51FE943D78D6DA014F4EBB300"/>
  </w:style>
  <w:style w:type="paragraph" w:customStyle="1" w:styleId="753BC106A88C4403B343796B352A2A4A">
    <w:name w:val="753BC106A88C4403B343796B352A2A4A"/>
    <w:rsid w:val="000C3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479-200-7024
Chris@athleteplus.net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(Professional)</Template>
  <TotalTime>145</TotalTime>
  <Pages>1</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 Chris cothern
PT, CSCS, CES, PES</dc:creator>
  <cp:keywords/>
  <dc:description/>
  <cp:lastModifiedBy>Daniel cothern</cp:lastModifiedBy>
  <cp:revision>145</cp:revision>
  <cp:lastPrinted>2021-08-02T17:08:00Z</cp:lastPrinted>
  <dcterms:created xsi:type="dcterms:W3CDTF">2021-07-12T16:37:00Z</dcterms:created>
  <dcterms:modified xsi:type="dcterms:W3CDTF">2021-08-02T19:18:00Z</dcterms:modified>
</cp:coreProperties>
</file>